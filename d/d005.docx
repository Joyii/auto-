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9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52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参考模板图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522" w:type="dxa"/>
            <w:noWrap w:val="0"/>
            <w:vAlign w:val="center"/>
          </w:tcPr>
          <w:p>
            <w:pPr>
              <w:pStyle w:val="48"/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8" w:hRule="atLeast"/>
        </w:trPr>
        <w:tc>
          <w:tcPr>
            <w:tcW w:w="8522" w:type="dxa"/>
            <w:noWrap w:val="0"/>
            <w:vAlign w:val="bottom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xxxx</w:t>
            </w:r>
            <w:bookmarkStart w:id="41" w:name="_GoBack"/>
            <w:bookmarkEnd w:id="4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default" w:eastAsia="宋体" w:cs="Arial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</w:tr>
    </w:tbl>
    <w:p>
      <w:pPr>
        <w:rPr>
          <w:rFonts w:cs="Arial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tbl>
      <w:tblPr>
        <w:tblStyle w:val="4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0" w:hRule="atLeast"/>
          <w:jc w:val="center"/>
        </w:trPr>
        <w:tc>
          <w:tcPr>
            <w:tcW w:w="8357" w:type="dxa"/>
            <w:noWrap w:val="0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文件状态：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[] 草稿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[√] 正式发布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[ ] 正在修改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0" w:hRule="atLeast"/>
          <w:jc w:val="center"/>
        </w:trPr>
        <w:tc>
          <w:tcPr>
            <w:tcW w:w="8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文件起草分工：</w:t>
            </w:r>
          </w:p>
          <w:p>
            <w:r>
              <w:rPr>
                <w:rFonts w:hint="eastAsia"/>
              </w:rPr>
              <w:t>Daniel</w:t>
            </w:r>
          </w:p>
        </w:tc>
      </w:tr>
    </w:tbl>
    <w:p>
      <w:r>
        <w:t>更改历史</w:t>
      </w:r>
    </w:p>
    <w:tbl>
      <w:tblPr>
        <w:tblStyle w:val="4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4520"/>
        <w:gridCol w:w="1719"/>
        <w:gridCol w:w="15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noWrap w:val="0"/>
            <w:vAlign w:val="center"/>
          </w:tcPr>
          <w:p>
            <w:r>
              <w:t>版本</w:t>
            </w:r>
          </w:p>
        </w:tc>
        <w:tc>
          <w:tcPr>
            <w:tcW w:w="4524" w:type="dxa"/>
            <w:noWrap w:val="0"/>
            <w:vAlign w:val="center"/>
          </w:tcPr>
          <w:p>
            <w:r>
              <w:t>更改描述</w:t>
            </w:r>
          </w:p>
        </w:tc>
        <w:tc>
          <w:tcPr>
            <w:tcW w:w="1720" w:type="dxa"/>
            <w:noWrap w:val="0"/>
            <w:vAlign w:val="center"/>
          </w:tcPr>
          <w:p>
            <w:r>
              <w:t>更改日期</w:t>
            </w:r>
          </w:p>
        </w:tc>
        <w:tc>
          <w:tcPr>
            <w:tcW w:w="1517" w:type="dxa"/>
            <w:noWrap w:val="0"/>
            <w:vAlign w:val="center"/>
          </w:tcPr>
          <w:p>
            <w:r>
              <w:t>更改人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r>
              <w:t>1.0</w:t>
            </w:r>
          </w:p>
        </w:tc>
        <w:tc>
          <w:tcPr>
            <w:tcW w:w="4524" w:type="dxa"/>
            <w:noWrap w:val="0"/>
            <w:vAlign w:val="top"/>
          </w:tcPr>
          <w:p>
            <w:r>
              <w:t>初始版本</w:t>
            </w:r>
          </w:p>
        </w:tc>
        <w:tc>
          <w:tcPr>
            <w:tcW w:w="1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2010-2-15</w:t>
            </w:r>
          </w:p>
        </w:tc>
        <w:tc>
          <w:tcPr>
            <w:tcW w:w="15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Daniel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hint="eastAsia"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hint="eastAsia"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hint="eastAsia"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hint="eastAsia"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</w:tbl>
    <w:p>
      <w:pPr>
        <w:rPr>
          <w:rFonts w:cs="Arial"/>
        </w:rPr>
      </w:pPr>
    </w:p>
    <w:p>
      <w:pPr>
        <w:jc w:val="center"/>
        <w:rPr>
          <w:b/>
          <w:sz w:val="28"/>
          <w:szCs w:val="28"/>
        </w:rPr>
      </w:pPr>
      <w:bookmarkStart w:id="0" w:name="_Toc533583864"/>
      <w:r>
        <w:br w:type="page"/>
      </w:r>
      <w:r>
        <w:rPr>
          <w:b/>
          <w:sz w:val="28"/>
          <w:szCs w:val="28"/>
        </w:rPr>
        <w:t xml:space="preserve">目  </w:t>
      </w:r>
      <w:bookmarkEnd w:id="0"/>
      <w:r>
        <w:rPr>
          <w:b/>
          <w:sz w:val="28"/>
          <w:szCs w:val="28"/>
        </w:rPr>
        <w:t>录</w:t>
      </w:r>
    </w:p>
    <w:p>
      <w:pPr>
        <w:pStyle w:val="29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"_Toc304145019"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</w:t>
      </w:r>
      <w:r>
        <w:tab/>
      </w:r>
      <w:r>
        <w:rPr>
          <w:rStyle w:val="45"/>
          <w:rFonts w:hint="eastAsia"/>
        </w:rPr>
        <w:t>概述</w:t>
      </w:r>
      <w:r>
        <w:tab/>
      </w:r>
      <w:r>
        <w:fldChar w:fldCharType="begin"/>
      </w:r>
      <w:r>
        <w:instrText xml:space="preserve"> PAGEREF _Toc304145019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"_Toc304145020"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1.1</w:t>
      </w:r>
      <w:r>
        <w:tab/>
      </w:r>
      <w:r>
        <w:rPr>
          <w:rStyle w:val="45"/>
          <w:rFonts w:hint="eastAsia"/>
        </w:rPr>
        <w:t>目的</w:t>
      </w:r>
      <w:r>
        <w:tab/>
      </w:r>
      <w:r>
        <w:fldChar w:fldCharType="begin"/>
      </w:r>
      <w:r>
        <w:instrText xml:space="preserve"> PAGEREF _Toc304145020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"_Toc304145021"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1.2</w:t>
      </w:r>
      <w:r>
        <w:tab/>
      </w:r>
      <w:r>
        <w:rPr>
          <w:rStyle w:val="45"/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_Toc304145021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"_Toc304145022"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1.3</w:t>
      </w:r>
      <w:r>
        <w:tab/>
      </w:r>
      <w:r>
        <w:rPr>
          <w:rStyle w:val="45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_Toc304145022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"_Toc304145023"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1.4</w:t>
      </w:r>
      <w:r>
        <w:tab/>
      </w:r>
      <w:r>
        <w:rPr>
          <w:rStyle w:val="45"/>
          <w:rFonts w:hint="eastAsia"/>
        </w:rPr>
        <w:t>术语和缩写</w:t>
      </w:r>
      <w:r>
        <w:tab/>
      </w:r>
      <w:r>
        <w:fldChar w:fldCharType="begin"/>
      </w:r>
      <w:r>
        <w:instrText xml:space="preserve"> PAGEREF _Toc304145023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"_Toc304145024"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1.5</w:t>
      </w:r>
      <w:r>
        <w:tab/>
      </w:r>
      <w:r>
        <w:rPr>
          <w:rStyle w:val="45"/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_Toc304145024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29"/>
        <w:tabs>
          <w:tab w:val="left" w:pos="42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"_Toc304145025"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2</w:t>
      </w:r>
      <w:r>
        <w:tab/>
      </w:r>
      <w:r>
        <w:rPr>
          <w:rStyle w:val="45"/>
          <w:rFonts w:hint="eastAsia"/>
        </w:rPr>
        <w:t>文章标题</w:t>
      </w:r>
      <w:r>
        <w:tab/>
      </w:r>
      <w:r>
        <w:fldChar w:fldCharType="begin"/>
      </w:r>
      <w:r>
        <w:instrText xml:space="preserve"> PAGEREF _Toc304145025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"_Toc304145026"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2.1</w:t>
      </w:r>
      <w:r>
        <w:tab/>
      </w:r>
      <w:r>
        <w:rPr>
          <w:rStyle w:val="45"/>
          <w:rFonts w:hint="eastAsia"/>
        </w:rPr>
        <w:t>标题</w:t>
      </w:r>
      <w:r>
        <w:rPr>
          <w:rStyle w:val="45"/>
        </w:rPr>
        <w:t>2</w:t>
      </w:r>
      <w:r>
        <w:tab/>
      </w:r>
      <w:r>
        <w:fldChar w:fldCharType="begin"/>
      </w:r>
      <w:r>
        <w:instrText xml:space="preserve"> PAGEREF _Toc304145026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22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"_Toc304145027"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2.1.1</w:t>
      </w:r>
      <w:r>
        <w:tab/>
      </w:r>
      <w:r>
        <w:rPr>
          <w:rStyle w:val="45"/>
          <w:rFonts w:hint="eastAsia"/>
        </w:rPr>
        <w:t>标题</w:t>
      </w:r>
      <w:r>
        <w:rPr>
          <w:rStyle w:val="45"/>
        </w:rPr>
        <w:t>3</w:t>
      </w:r>
      <w:r>
        <w:tab/>
      </w:r>
      <w:r>
        <w:fldChar w:fldCharType="begin"/>
      </w:r>
      <w:r>
        <w:instrText xml:space="preserve"> PAGEREF _Toc304145027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0"/>
        <w:tabs>
          <w:tab w:val="left" w:pos="252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"_Toc304145028"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2.1.1.1</w:t>
      </w:r>
      <w:r>
        <w:tab/>
      </w:r>
      <w:r>
        <w:rPr>
          <w:rStyle w:val="45"/>
          <w:rFonts w:hint="eastAsia"/>
        </w:rPr>
        <w:t>标题</w:t>
      </w:r>
      <w:r>
        <w:rPr>
          <w:rStyle w:val="45"/>
        </w:rPr>
        <w:t>4</w:t>
      </w:r>
      <w:r>
        <w:tab/>
      </w:r>
      <w:r>
        <w:fldChar w:fldCharType="begin"/>
      </w:r>
      <w:r>
        <w:instrText xml:space="preserve"> PAGEREF _Toc304145028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r>
        <w:fldChar w:fldCharType="end"/>
      </w:r>
    </w:p>
    <w:p>
      <w:pPr>
        <w:rPr>
          <w:rFonts w:hint="eastAsia"/>
        </w:rPr>
      </w:pPr>
      <w:r>
        <w:br w:type="page"/>
      </w:r>
      <w:bookmarkStart w:id="1" w:name="_Toc192760494"/>
      <w:bookmarkStart w:id="2" w:name="_Toc303785529"/>
      <w:bookmarkStart w:id="3" w:name="_Toc178393756"/>
    </w:p>
    <w:p>
      <w:pPr>
        <w:pStyle w:val="46"/>
      </w:pPr>
      <w:bookmarkStart w:id="4" w:name="_Toc304145019"/>
      <w:r>
        <w:t>概述</w:t>
      </w:r>
      <w:bookmarkEnd w:id="1"/>
      <w:bookmarkEnd w:id="2"/>
      <w:bookmarkEnd w:id="3"/>
      <w:bookmarkEnd w:id="4"/>
    </w:p>
    <w:p>
      <w:pPr>
        <w:pStyle w:val="49"/>
        <w:rPr>
          <w:rFonts w:hint="eastAsia"/>
        </w:rPr>
      </w:pPr>
      <w:bookmarkStart w:id="5" w:name="_Toc178393757"/>
      <w:bookmarkStart w:id="6" w:name="_Toc303785530"/>
      <w:bookmarkStart w:id="7" w:name="_Toc192760495"/>
      <w:bookmarkStart w:id="8" w:name="_Toc304145020"/>
      <w:bookmarkStart w:id="9" w:name="_Toc304144965"/>
      <w:r>
        <w:t>目的</w:t>
      </w:r>
      <w:bookmarkEnd w:id="5"/>
      <w:bookmarkEnd w:id="6"/>
      <w:bookmarkEnd w:id="7"/>
      <w:bookmarkEnd w:id="8"/>
      <w:bookmarkEnd w:id="9"/>
    </w:p>
    <w:p>
      <w:pPr>
        <w:rPr>
          <w:rFonts w:hint="eastAsia"/>
        </w:rPr>
      </w:pPr>
      <w:r>
        <w:t>本文档的目的是</w:t>
      </w:r>
      <w:r>
        <w:rPr>
          <w:rFonts w:hint="eastAsia"/>
        </w:rPr>
        <w:t>：参考格式文件</w:t>
      </w:r>
    </w:p>
    <w:p>
      <w:pPr>
        <w:pStyle w:val="49"/>
      </w:pPr>
      <w:bookmarkStart w:id="10" w:name="_Toc303785531"/>
      <w:bookmarkStart w:id="11" w:name="_Toc178393758"/>
      <w:bookmarkStart w:id="12" w:name="_Toc192760496"/>
      <w:bookmarkStart w:id="13" w:name="_Toc304145021"/>
      <w:bookmarkStart w:id="14" w:name="_Toc304144966"/>
      <w:r>
        <w:t>适用范围</w:t>
      </w:r>
      <w:bookmarkEnd w:id="10"/>
      <w:bookmarkEnd w:id="11"/>
      <w:bookmarkEnd w:id="12"/>
      <w:bookmarkEnd w:id="13"/>
      <w:bookmarkEnd w:id="14"/>
    </w:p>
    <w:p>
      <w:r>
        <w:t>本文档适用于</w:t>
      </w:r>
      <w:r>
        <w:rPr>
          <w:rFonts w:hint="eastAsia"/>
        </w:rPr>
        <w:t>“电机集成实验台故障注入台”使用和维护阶段</w:t>
      </w:r>
      <w:r>
        <w:t>。</w:t>
      </w:r>
    </w:p>
    <w:p>
      <w:pPr>
        <w:pStyle w:val="49"/>
      </w:pPr>
      <w:bookmarkStart w:id="15" w:name="_Toc178393759"/>
      <w:bookmarkStart w:id="16" w:name="_Toc304145022"/>
      <w:bookmarkStart w:id="17" w:name="_Toc303785532"/>
      <w:bookmarkStart w:id="18" w:name="_Toc192760497"/>
      <w:bookmarkStart w:id="19" w:name="_Toc304144967"/>
      <w:r>
        <w:t>读者对象</w:t>
      </w:r>
      <w:bookmarkEnd w:id="15"/>
      <w:bookmarkEnd w:id="16"/>
      <w:bookmarkEnd w:id="17"/>
      <w:bookmarkEnd w:id="18"/>
      <w:bookmarkEnd w:id="19"/>
    </w:p>
    <w:p>
      <w:pPr>
        <w:rPr>
          <w:rFonts w:hint="eastAsia"/>
        </w:rPr>
      </w:pPr>
      <w:r>
        <w:t>本文档预期读者对象为：</w:t>
      </w:r>
    </w:p>
    <w:p>
      <w:r>
        <w:rPr>
          <w:rFonts w:hint="eastAsia"/>
        </w:rPr>
        <w:t>技术部门</w:t>
      </w:r>
    </w:p>
    <w:p>
      <w:pPr>
        <w:pStyle w:val="49"/>
        <w:rPr>
          <w:rFonts w:hint="eastAsia"/>
        </w:rPr>
      </w:pPr>
      <w:bookmarkStart w:id="20" w:name="_Toc178393760"/>
      <w:bookmarkStart w:id="21" w:name="_Toc304145023"/>
      <w:bookmarkStart w:id="22" w:name="_Toc303785533"/>
      <w:bookmarkStart w:id="23" w:name="_Toc192760498"/>
      <w:bookmarkStart w:id="24" w:name="_Toc304144968"/>
      <w:r>
        <w:t>术语和缩写</w:t>
      </w:r>
      <w:bookmarkEnd w:id="20"/>
      <w:bookmarkEnd w:id="21"/>
      <w:bookmarkEnd w:id="22"/>
      <w:bookmarkEnd w:id="23"/>
      <w:bookmarkEnd w:id="24"/>
    </w:p>
    <w:p>
      <w:pPr>
        <w:rPr>
          <w:rFonts w:hint="eastAsia"/>
        </w:rPr>
      </w:pPr>
      <w:r>
        <w:rPr>
          <w:rFonts w:hint="eastAsia"/>
        </w:rPr>
        <w:t>FSD</w:t>
      </w:r>
    </w:p>
    <w:p>
      <w:pPr>
        <w:pStyle w:val="49"/>
      </w:pPr>
      <w:bookmarkStart w:id="25" w:name="_Toc192760499"/>
      <w:bookmarkStart w:id="26" w:name="_Toc178393761"/>
      <w:bookmarkStart w:id="27" w:name="_Toc304144969"/>
      <w:bookmarkStart w:id="28" w:name="_Toc303785534"/>
      <w:bookmarkStart w:id="29" w:name="_Toc304145024"/>
      <w:r>
        <w:t>参考文档</w:t>
      </w:r>
      <w:bookmarkEnd w:id="25"/>
      <w:bookmarkEnd w:id="26"/>
      <w:bookmarkEnd w:id="27"/>
      <w:bookmarkEnd w:id="28"/>
      <w:bookmarkEnd w:id="29"/>
    </w:p>
    <w:p>
      <w:pPr>
        <w:rPr>
          <w:rFonts w:hint="eastAsia"/>
        </w:rPr>
      </w:pPr>
      <w:r>
        <w:rPr>
          <w:rFonts w:hint="eastAsia"/>
        </w:rPr>
        <w:t>《 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pStyle w:val="46"/>
        <w:rPr>
          <w:rFonts w:hint="eastAsia"/>
        </w:rPr>
      </w:pPr>
      <w:bookmarkStart w:id="30" w:name="_Toc303785535"/>
      <w:bookmarkStart w:id="31" w:name="_Toc304144970"/>
      <w:bookmarkStart w:id="32" w:name="_Toc304145025"/>
      <w:r>
        <w:rPr>
          <w:rFonts w:hint="eastAsia"/>
        </w:rPr>
        <w:t>文章标题</w:t>
      </w:r>
      <w:bookmarkEnd w:id="30"/>
      <w:bookmarkEnd w:id="31"/>
      <w:bookmarkEnd w:id="32"/>
    </w:p>
    <w:p>
      <w:pPr>
        <w:pStyle w:val="49"/>
        <w:rPr>
          <w:rFonts w:hint="eastAsia"/>
        </w:rPr>
      </w:pPr>
      <w:bookmarkStart w:id="33" w:name="_Toc304144971"/>
      <w:bookmarkStart w:id="34" w:name="_Toc303785536"/>
      <w:bookmarkStart w:id="35" w:name="_Toc304145026"/>
      <w:r>
        <w:rPr>
          <w:rFonts w:hint="eastAsia"/>
        </w:rPr>
        <w:t>标题2</w:t>
      </w:r>
      <w:bookmarkEnd w:id="33"/>
      <w:bookmarkEnd w:id="34"/>
      <w:bookmarkEnd w:id="35"/>
    </w:p>
    <w:p>
      <w:pPr>
        <w:pStyle w:val="50"/>
        <w:rPr>
          <w:rFonts w:hint="eastAsia"/>
        </w:rPr>
      </w:pPr>
      <w:bookmarkStart w:id="36" w:name="_Toc303785537"/>
      <w:bookmarkStart w:id="37" w:name="_Toc304145027"/>
      <w:bookmarkStart w:id="38" w:name="_Toc304144972"/>
      <w:r>
        <w:rPr>
          <w:rFonts w:hint="eastAsia"/>
        </w:rPr>
        <w:t>标题3</w:t>
      </w:r>
      <w:bookmarkEnd w:id="36"/>
      <w:bookmarkEnd w:id="37"/>
      <w:bookmarkEnd w:id="38"/>
    </w:p>
    <w:p>
      <w:pPr>
        <w:pStyle w:val="51"/>
        <w:rPr>
          <w:rFonts w:hint="eastAsia"/>
        </w:rPr>
      </w:pPr>
      <w:bookmarkStart w:id="39" w:name="_Toc303785538"/>
      <w:bookmarkStart w:id="40" w:name="_Toc304145028"/>
      <w:r>
        <w:rPr>
          <w:rFonts w:hint="eastAsia"/>
        </w:rPr>
        <w:t>标题4</w:t>
      </w:r>
      <w:bookmarkEnd w:id="39"/>
      <w:bookmarkEnd w:id="40"/>
    </w:p>
    <w:p>
      <w:pPr>
        <w:pStyle w:val="52"/>
        <w:rPr>
          <w:rFonts w:hint="eastAsia"/>
        </w:rPr>
      </w:pPr>
      <w:r>
        <w:rPr>
          <w:rFonts w:hint="eastAsia"/>
        </w:rPr>
        <w:t>标题5</w:t>
      </w:r>
    </w:p>
    <w:p>
      <w:pPr>
        <w:rPr>
          <w:rFonts w:hint="eastAsia"/>
        </w:rPr>
      </w:pPr>
    </w:p>
    <w:sectPr>
      <w:headerReference r:id="rId9" w:type="default"/>
      <w:footerReference r:id="rId11" w:type="default"/>
      <w:headerReference r:id="rId10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" w:hAnsi="宋体"/>
      </w:rPr>
    </w:pPr>
    <w:r>
      <w:rPr>
        <w:rFonts w:hint="eastAsia" w:ascii="宋体" w:hAnsi="宋体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rFonts w:hint="eastAsia" w:ascii="宋体" w:hAnsi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788"/>
      <w:gridCol w:w="3734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21" w:hRule="atLeast"/>
      </w:trPr>
      <w:tc>
        <w:tcPr>
          <w:tcW w:w="4788" w:type="dxa"/>
          <w:vMerge w:val="restart"/>
          <w:noWrap w:val="0"/>
          <w:vAlign w:val="top"/>
        </w:tcPr>
        <w:p>
          <w:pPr>
            <w:rPr>
              <w:rFonts w:ascii="宋体" w:hAnsi="宋体"/>
              <w:sz w:val="24"/>
            </w:rPr>
          </w:pPr>
        </w:p>
      </w:tc>
      <w:tc>
        <w:tcPr>
          <w:tcW w:w="3734" w:type="dxa"/>
          <w:noWrap w:val="0"/>
          <w:vAlign w:val="bottom"/>
        </w:tcPr>
        <w:p>
          <w:pPr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>编号：PX1002-****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3" w:hRule="atLeast"/>
      </w:trPr>
      <w:tc>
        <w:tcPr>
          <w:tcW w:w="4788" w:type="dxa"/>
          <w:vMerge w:val="continue"/>
          <w:noWrap w:val="0"/>
          <w:vAlign w:val="top"/>
        </w:tcPr>
        <w:p>
          <w:pPr>
            <w:rPr>
              <w:rFonts w:ascii="宋体" w:hAnsi="宋体"/>
              <w:sz w:val="24"/>
            </w:rPr>
          </w:pPr>
        </w:p>
      </w:tc>
      <w:tc>
        <w:tcPr>
          <w:tcW w:w="3734" w:type="dxa"/>
          <w:noWrap w:val="0"/>
          <w:vAlign w:val="center"/>
        </w:tcPr>
        <w:p>
          <w:pPr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>内部：</w:t>
          </w:r>
        </w:p>
      </w:tc>
    </w:tr>
  </w:tbl>
  <w:p>
    <w:pPr>
      <w:rPr>
        <w:rFonts w:hint="eastAsia"/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3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2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43" w:hRule="atLeast"/>
      </w:trPr>
      <w:tc>
        <w:tcPr>
          <w:tcW w:w="8522" w:type="dxa"/>
          <w:noWrap w:val="0"/>
          <w:vAlign w:val="top"/>
        </w:tcPr>
        <w:p/>
      </w:tc>
    </w:tr>
  </w:tbl>
  <w:p>
    <w:pPr>
      <w:rPr>
        <w:rFonts w:hint="eastAsia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A798D"/>
    <w:multiLevelType w:val="multilevel"/>
    <w:tmpl w:val="198A798D"/>
    <w:lvl w:ilvl="0" w:tentative="0">
      <w:start w:val="1"/>
      <w:numFmt w:val="decimal"/>
      <w:pStyle w:val="46"/>
      <w:lvlText w:val="%1"/>
      <w:lvlJc w:val="left"/>
      <w:pPr>
        <w:tabs>
          <w:tab w:val="left" w:pos="284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tabs>
          <w:tab w:val="left" w:pos="454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624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51"/>
      <w:lvlText w:val="%1.%2.%3.%4"/>
      <w:lvlJc w:val="left"/>
      <w:pPr>
        <w:tabs>
          <w:tab w:val="left" w:pos="794"/>
        </w:tabs>
        <w:ind w:left="0" w:firstLine="0"/>
      </w:pPr>
      <w:rPr>
        <w:rFonts w:hint="eastAsia"/>
      </w:rPr>
    </w:lvl>
    <w:lvl w:ilvl="4" w:tentative="0">
      <w:start w:val="1"/>
      <w:numFmt w:val="decimal"/>
      <w:pStyle w:val="52"/>
      <w:lvlText w:val="%1.%2.%3.%4.%5"/>
      <w:lvlJc w:val="left"/>
      <w:pPr>
        <w:tabs>
          <w:tab w:val="left" w:pos="964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53"/>
      <w:lvlText w:val="%1.%2.%3.%4.%5.%6"/>
      <w:lvlJc w:val="left"/>
      <w:pPr>
        <w:tabs>
          <w:tab w:val="left" w:pos="1134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54"/>
      <w:lvlText w:val="%1.%2.%3.%4.%5.%6.%7"/>
      <w:lvlJc w:val="left"/>
      <w:pPr>
        <w:tabs>
          <w:tab w:val="left" w:pos="1332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55"/>
      <w:lvlText w:val="%1.%2.%3.%4.%5.%6.%7.%8"/>
      <w:lvlJc w:val="left"/>
      <w:pPr>
        <w:tabs>
          <w:tab w:val="left" w:pos="1531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  <w:lvlOverride w:ilvl="2">
      <w:lvl w:ilvl="2" w:tentative="1">
        <w:start w:val="1"/>
        <w:numFmt w:val="decimal"/>
        <w:pStyle w:val="50"/>
        <w:lvlText w:val="%1.%2.%3"/>
        <w:lvlJc w:val="left"/>
        <w:pPr>
          <w:tabs>
            <w:tab w:val="left" w:pos="624"/>
          </w:tabs>
          <w:ind w:left="0" w:firstLine="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21"/>
  <w:drawingGridVerticalSpacing w:val="3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5YTQzZDhhNmQzNTcyNzZhOWI5NTQ2ZWNjYWM1OGYifQ=="/>
  </w:docVars>
  <w:rsids>
    <w:rsidRoot w:val="76AB6170"/>
    <w:rsid w:val="000009C3"/>
    <w:rsid w:val="0000112B"/>
    <w:rsid w:val="00001217"/>
    <w:rsid w:val="000015B9"/>
    <w:rsid w:val="000020C4"/>
    <w:rsid w:val="00002987"/>
    <w:rsid w:val="000045A5"/>
    <w:rsid w:val="0000555E"/>
    <w:rsid w:val="000058C9"/>
    <w:rsid w:val="00005A2A"/>
    <w:rsid w:val="00007939"/>
    <w:rsid w:val="00007A6F"/>
    <w:rsid w:val="000105C2"/>
    <w:rsid w:val="00010661"/>
    <w:rsid w:val="00011165"/>
    <w:rsid w:val="0001289E"/>
    <w:rsid w:val="00012C3D"/>
    <w:rsid w:val="0001316E"/>
    <w:rsid w:val="000133E5"/>
    <w:rsid w:val="000148C0"/>
    <w:rsid w:val="0001540D"/>
    <w:rsid w:val="00015444"/>
    <w:rsid w:val="000161ED"/>
    <w:rsid w:val="00016A65"/>
    <w:rsid w:val="00016E36"/>
    <w:rsid w:val="00017558"/>
    <w:rsid w:val="00017F13"/>
    <w:rsid w:val="00017F6C"/>
    <w:rsid w:val="00020443"/>
    <w:rsid w:val="00020498"/>
    <w:rsid w:val="000205C7"/>
    <w:rsid w:val="00020793"/>
    <w:rsid w:val="000207B4"/>
    <w:rsid w:val="000211A4"/>
    <w:rsid w:val="000218DC"/>
    <w:rsid w:val="00021A62"/>
    <w:rsid w:val="00023863"/>
    <w:rsid w:val="00023C10"/>
    <w:rsid w:val="000244F5"/>
    <w:rsid w:val="0002498F"/>
    <w:rsid w:val="000261B2"/>
    <w:rsid w:val="00026BD6"/>
    <w:rsid w:val="00027D74"/>
    <w:rsid w:val="00030625"/>
    <w:rsid w:val="00031459"/>
    <w:rsid w:val="00031D20"/>
    <w:rsid w:val="000320B1"/>
    <w:rsid w:val="000324DA"/>
    <w:rsid w:val="000345A5"/>
    <w:rsid w:val="00035AF7"/>
    <w:rsid w:val="00035FFC"/>
    <w:rsid w:val="0003603F"/>
    <w:rsid w:val="00036EE7"/>
    <w:rsid w:val="000379EE"/>
    <w:rsid w:val="00037A89"/>
    <w:rsid w:val="00041C4E"/>
    <w:rsid w:val="00042163"/>
    <w:rsid w:val="000430E9"/>
    <w:rsid w:val="00043CC2"/>
    <w:rsid w:val="00043E99"/>
    <w:rsid w:val="00044578"/>
    <w:rsid w:val="0004694D"/>
    <w:rsid w:val="0004741F"/>
    <w:rsid w:val="00047D13"/>
    <w:rsid w:val="0005004D"/>
    <w:rsid w:val="00050502"/>
    <w:rsid w:val="00050B66"/>
    <w:rsid w:val="000515E7"/>
    <w:rsid w:val="00054199"/>
    <w:rsid w:val="000555B3"/>
    <w:rsid w:val="0005601D"/>
    <w:rsid w:val="000579C1"/>
    <w:rsid w:val="000579DB"/>
    <w:rsid w:val="000603C7"/>
    <w:rsid w:val="00061657"/>
    <w:rsid w:val="00064597"/>
    <w:rsid w:val="000645DD"/>
    <w:rsid w:val="000646D7"/>
    <w:rsid w:val="00064900"/>
    <w:rsid w:val="0006528E"/>
    <w:rsid w:val="000652EF"/>
    <w:rsid w:val="000653EA"/>
    <w:rsid w:val="00065514"/>
    <w:rsid w:val="000660E5"/>
    <w:rsid w:val="00066446"/>
    <w:rsid w:val="00067C3C"/>
    <w:rsid w:val="00070897"/>
    <w:rsid w:val="0007108D"/>
    <w:rsid w:val="000713FD"/>
    <w:rsid w:val="00071914"/>
    <w:rsid w:val="00072441"/>
    <w:rsid w:val="00072AD3"/>
    <w:rsid w:val="00073254"/>
    <w:rsid w:val="000745DB"/>
    <w:rsid w:val="00074BB7"/>
    <w:rsid w:val="00074F39"/>
    <w:rsid w:val="000764F3"/>
    <w:rsid w:val="00076711"/>
    <w:rsid w:val="00077AA7"/>
    <w:rsid w:val="000802E4"/>
    <w:rsid w:val="000816B2"/>
    <w:rsid w:val="00081A07"/>
    <w:rsid w:val="00081B47"/>
    <w:rsid w:val="000836B9"/>
    <w:rsid w:val="000837C9"/>
    <w:rsid w:val="00084280"/>
    <w:rsid w:val="000851AE"/>
    <w:rsid w:val="0008560A"/>
    <w:rsid w:val="0008564F"/>
    <w:rsid w:val="00085AA2"/>
    <w:rsid w:val="00085C14"/>
    <w:rsid w:val="00086171"/>
    <w:rsid w:val="000868A1"/>
    <w:rsid w:val="00087296"/>
    <w:rsid w:val="0008748C"/>
    <w:rsid w:val="000874F8"/>
    <w:rsid w:val="000901D1"/>
    <w:rsid w:val="0009113B"/>
    <w:rsid w:val="00091872"/>
    <w:rsid w:val="00091D40"/>
    <w:rsid w:val="00092EED"/>
    <w:rsid w:val="00093589"/>
    <w:rsid w:val="00093CD3"/>
    <w:rsid w:val="00094E70"/>
    <w:rsid w:val="000962AC"/>
    <w:rsid w:val="00096B4A"/>
    <w:rsid w:val="000970F1"/>
    <w:rsid w:val="00097EBB"/>
    <w:rsid w:val="000A1384"/>
    <w:rsid w:val="000A20F8"/>
    <w:rsid w:val="000A2C34"/>
    <w:rsid w:val="000A3906"/>
    <w:rsid w:val="000A47C6"/>
    <w:rsid w:val="000A5E36"/>
    <w:rsid w:val="000A61E1"/>
    <w:rsid w:val="000A6B8C"/>
    <w:rsid w:val="000A7AD7"/>
    <w:rsid w:val="000A7D9D"/>
    <w:rsid w:val="000B1080"/>
    <w:rsid w:val="000B112C"/>
    <w:rsid w:val="000B16D0"/>
    <w:rsid w:val="000B1759"/>
    <w:rsid w:val="000B22B7"/>
    <w:rsid w:val="000B3942"/>
    <w:rsid w:val="000B3978"/>
    <w:rsid w:val="000B3C48"/>
    <w:rsid w:val="000B4AAC"/>
    <w:rsid w:val="000B5B42"/>
    <w:rsid w:val="000B65D4"/>
    <w:rsid w:val="000B67F1"/>
    <w:rsid w:val="000B68C4"/>
    <w:rsid w:val="000B6D62"/>
    <w:rsid w:val="000B7373"/>
    <w:rsid w:val="000B7D16"/>
    <w:rsid w:val="000C0F67"/>
    <w:rsid w:val="000C14F1"/>
    <w:rsid w:val="000C1A06"/>
    <w:rsid w:val="000C2D9F"/>
    <w:rsid w:val="000C2ECB"/>
    <w:rsid w:val="000C5042"/>
    <w:rsid w:val="000C569B"/>
    <w:rsid w:val="000C63B4"/>
    <w:rsid w:val="000C7292"/>
    <w:rsid w:val="000C7344"/>
    <w:rsid w:val="000C78AB"/>
    <w:rsid w:val="000D07CD"/>
    <w:rsid w:val="000D16F8"/>
    <w:rsid w:val="000D182B"/>
    <w:rsid w:val="000D2C7B"/>
    <w:rsid w:val="000D33F7"/>
    <w:rsid w:val="000D3DD5"/>
    <w:rsid w:val="000D49B1"/>
    <w:rsid w:val="000D59C4"/>
    <w:rsid w:val="000D6449"/>
    <w:rsid w:val="000E007C"/>
    <w:rsid w:val="000E15CB"/>
    <w:rsid w:val="000E1BB5"/>
    <w:rsid w:val="000E1CA6"/>
    <w:rsid w:val="000E2438"/>
    <w:rsid w:val="000E291B"/>
    <w:rsid w:val="000E29FC"/>
    <w:rsid w:val="000E2BB5"/>
    <w:rsid w:val="000E314B"/>
    <w:rsid w:val="000E3E2E"/>
    <w:rsid w:val="000E4E88"/>
    <w:rsid w:val="000E6139"/>
    <w:rsid w:val="000E7AAB"/>
    <w:rsid w:val="000F0119"/>
    <w:rsid w:val="000F0250"/>
    <w:rsid w:val="000F0E25"/>
    <w:rsid w:val="000F12D4"/>
    <w:rsid w:val="000F1649"/>
    <w:rsid w:val="000F1B64"/>
    <w:rsid w:val="000F2893"/>
    <w:rsid w:val="000F2E4B"/>
    <w:rsid w:val="000F36E7"/>
    <w:rsid w:val="000F3946"/>
    <w:rsid w:val="000F3F7D"/>
    <w:rsid w:val="000F430D"/>
    <w:rsid w:val="000F4B7F"/>
    <w:rsid w:val="000F4BCE"/>
    <w:rsid w:val="000F5015"/>
    <w:rsid w:val="000F5408"/>
    <w:rsid w:val="000F5ED3"/>
    <w:rsid w:val="0010072E"/>
    <w:rsid w:val="00100EB8"/>
    <w:rsid w:val="00100F4A"/>
    <w:rsid w:val="0010257D"/>
    <w:rsid w:val="0010329C"/>
    <w:rsid w:val="00103A54"/>
    <w:rsid w:val="00104C90"/>
    <w:rsid w:val="00105672"/>
    <w:rsid w:val="00105727"/>
    <w:rsid w:val="00105974"/>
    <w:rsid w:val="00105A71"/>
    <w:rsid w:val="00105D80"/>
    <w:rsid w:val="00105D90"/>
    <w:rsid w:val="0010672B"/>
    <w:rsid w:val="00106D1B"/>
    <w:rsid w:val="001101F2"/>
    <w:rsid w:val="00110507"/>
    <w:rsid w:val="0011127A"/>
    <w:rsid w:val="00111BA5"/>
    <w:rsid w:val="00112A26"/>
    <w:rsid w:val="001145EE"/>
    <w:rsid w:val="001146CD"/>
    <w:rsid w:val="00114937"/>
    <w:rsid w:val="00115ACA"/>
    <w:rsid w:val="00117761"/>
    <w:rsid w:val="00117C2D"/>
    <w:rsid w:val="00120FD0"/>
    <w:rsid w:val="0012135D"/>
    <w:rsid w:val="001213E3"/>
    <w:rsid w:val="001240EE"/>
    <w:rsid w:val="001242B6"/>
    <w:rsid w:val="0012560D"/>
    <w:rsid w:val="00125A85"/>
    <w:rsid w:val="00126255"/>
    <w:rsid w:val="00126FD6"/>
    <w:rsid w:val="0013124A"/>
    <w:rsid w:val="00132BCE"/>
    <w:rsid w:val="00132F15"/>
    <w:rsid w:val="00132F5C"/>
    <w:rsid w:val="0013385A"/>
    <w:rsid w:val="001339D9"/>
    <w:rsid w:val="0013527B"/>
    <w:rsid w:val="001359C5"/>
    <w:rsid w:val="00135BD2"/>
    <w:rsid w:val="00136108"/>
    <w:rsid w:val="00136472"/>
    <w:rsid w:val="00136C5E"/>
    <w:rsid w:val="00137814"/>
    <w:rsid w:val="00140287"/>
    <w:rsid w:val="0014155D"/>
    <w:rsid w:val="00141F51"/>
    <w:rsid w:val="00143258"/>
    <w:rsid w:val="0014345C"/>
    <w:rsid w:val="001434F8"/>
    <w:rsid w:val="00143EDD"/>
    <w:rsid w:val="00144B10"/>
    <w:rsid w:val="00144BE6"/>
    <w:rsid w:val="0015094C"/>
    <w:rsid w:val="00150D76"/>
    <w:rsid w:val="00151016"/>
    <w:rsid w:val="00151761"/>
    <w:rsid w:val="00151ABD"/>
    <w:rsid w:val="00151CF6"/>
    <w:rsid w:val="001557C6"/>
    <w:rsid w:val="00155826"/>
    <w:rsid w:val="0015675D"/>
    <w:rsid w:val="00156848"/>
    <w:rsid w:val="0015725B"/>
    <w:rsid w:val="001574C2"/>
    <w:rsid w:val="001606A7"/>
    <w:rsid w:val="00160A04"/>
    <w:rsid w:val="00160E98"/>
    <w:rsid w:val="00161190"/>
    <w:rsid w:val="00162F59"/>
    <w:rsid w:val="0016308B"/>
    <w:rsid w:val="00163EC8"/>
    <w:rsid w:val="001655C9"/>
    <w:rsid w:val="00165CEE"/>
    <w:rsid w:val="00165D91"/>
    <w:rsid w:val="00165E18"/>
    <w:rsid w:val="001666DE"/>
    <w:rsid w:val="00167B97"/>
    <w:rsid w:val="00167FAB"/>
    <w:rsid w:val="0017101A"/>
    <w:rsid w:val="00171D6C"/>
    <w:rsid w:val="00171DA3"/>
    <w:rsid w:val="0017213E"/>
    <w:rsid w:val="001736E7"/>
    <w:rsid w:val="00173ABF"/>
    <w:rsid w:val="00174E61"/>
    <w:rsid w:val="00175D40"/>
    <w:rsid w:val="00176251"/>
    <w:rsid w:val="00181606"/>
    <w:rsid w:val="00182353"/>
    <w:rsid w:val="00183AA8"/>
    <w:rsid w:val="00185DD5"/>
    <w:rsid w:val="00185EA7"/>
    <w:rsid w:val="001867A1"/>
    <w:rsid w:val="00186E83"/>
    <w:rsid w:val="00187601"/>
    <w:rsid w:val="00187E04"/>
    <w:rsid w:val="001904A6"/>
    <w:rsid w:val="001912D8"/>
    <w:rsid w:val="0019208D"/>
    <w:rsid w:val="001943DE"/>
    <w:rsid w:val="00194A55"/>
    <w:rsid w:val="00195E75"/>
    <w:rsid w:val="00196435"/>
    <w:rsid w:val="00197DDB"/>
    <w:rsid w:val="001A043C"/>
    <w:rsid w:val="001A0C7A"/>
    <w:rsid w:val="001A14C4"/>
    <w:rsid w:val="001A173A"/>
    <w:rsid w:val="001A22F1"/>
    <w:rsid w:val="001A2B2E"/>
    <w:rsid w:val="001A3C97"/>
    <w:rsid w:val="001A3F5A"/>
    <w:rsid w:val="001A534B"/>
    <w:rsid w:val="001A55B5"/>
    <w:rsid w:val="001A5AE6"/>
    <w:rsid w:val="001A5B1D"/>
    <w:rsid w:val="001A641D"/>
    <w:rsid w:val="001A72E3"/>
    <w:rsid w:val="001A7D22"/>
    <w:rsid w:val="001B03B1"/>
    <w:rsid w:val="001B2BD6"/>
    <w:rsid w:val="001B31F7"/>
    <w:rsid w:val="001B3EEA"/>
    <w:rsid w:val="001B43B1"/>
    <w:rsid w:val="001B4B1D"/>
    <w:rsid w:val="001B52FD"/>
    <w:rsid w:val="001B6DCE"/>
    <w:rsid w:val="001B6FDA"/>
    <w:rsid w:val="001B7E11"/>
    <w:rsid w:val="001C00F6"/>
    <w:rsid w:val="001C0820"/>
    <w:rsid w:val="001C0C41"/>
    <w:rsid w:val="001C138D"/>
    <w:rsid w:val="001C145E"/>
    <w:rsid w:val="001C1895"/>
    <w:rsid w:val="001C2268"/>
    <w:rsid w:val="001C3427"/>
    <w:rsid w:val="001C36F3"/>
    <w:rsid w:val="001C3A5E"/>
    <w:rsid w:val="001C3B23"/>
    <w:rsid w:val="001C3B95"/>
    <w:rsid w:val="001C4956"/>
    <w:rsid w:val="001C5869"/>
    <w:rsid w:val="001C66B4"/>
    <w:rsid w:val="001C6D3B"/>
    <w:rsid w:val="001C79FE"/>
    <w:rsid w:val="001D15C3"/>
    <w:rsid w:val="001D3130"/>
    <w:rsid w:val="001D36F0"/>
    <w:rsid w:val="001D38AB"/>
    <w:rsid w:val="001D3966"/>
    <w:rsid w:val="001D3C1B"/>
    <w:rsid w:val="001D43AA"/>
    <w:rsid w:val="001D7731"/>
    <w:rsid w:val="001D7873"/>
    <w:rsid w:val="001E04E1"/>
    <w:rsid w:val="001E213F"/>
    <w:rsid w:val="001E223E"/>
    <w:rsid w:val="001E3522"/>
    <w:rsid w:val="001E3576"/>
    <w:rsid w:val="001E3C08"/>
    <w:rsid w:val="001E3F33"/>
    <w:rsid w:val="001E474A"/>
    <w:rsid w:val="001E4755"/>
    <w:rsid w:val="001E47C3"/>
    <w:rsid w:val="001E4C56"/>
    <w:rsid w:val="001E647E"/>
    <w:rsid w:val="001E6575"/>
    <w:rsid w:val="001E6B7C"/>
    <w:rsid w:val="001E73B4"/>
    <w:rsid w:val="001E7E7E"/>
    <w:rsid w:val="001F0B1A"/>
    <w:rsid w:val="001F1552"/>
    <w:rsid w:val="001F3778"/>
    <w:rsid w:val="001F4ABF"/>
    <w:rsid w:val="001F5625"/>
    <w:rsid w:val="001F60F8"/>
    <w:rsid w:val="001F624D"/>
    <w:rsid w:val="001F6ACF"/>
    <w:rsid w:val="001F73B7"/>
    <w:rsid w:val="001F7D1E"/>
    <w:rsid w:val="0020036D"/>
    <w:rsid w:val="00201BCC"/>
    <w:rsid w:val="002020DE"/>
    <w:rsid w:val="00202256"/>
    <w:rsid w:val="00202300"/>
    <w:rsid w:val="00202557"/>
    <w:rsid w:val="002025D0"/>
    <w:rsid w:val="002026FD"/>
    <w:rsid w:val="00205062"/>
    <w:rsid w:val="00205A13"/>
    <w:rsid w:val="002069CA"/>
    <w:rsid w:val="00206CEE"/>
    <w:rsid w:val="00207082"/>
    <w:rsid w:val="00207EFE"/>
    <w:rsid w:val="0021044F"/>
    <w:rsid w:val="00210ED2"/>
    <w:rsid w:val="00212986"/>
    <w:rsid w:val="0021346F"/>
    <w:rsid w:val="00213BD4"/>
    <w:rsid w:val="00214539"/>
    <w:rsid w:val="00214D43"/>
    <w:rsid w:val="00216247"/>
    <w:rsid w:val="00216B29"/>
    <w:rsid w:val="00217AEF"/>
    <w:rsid w:val="0022026C"/>
    <w:rsid w:val="00221B94"/>
    <w:rsid w:val="002226EF"/>
    <w:rsid w:val="00224CBB"/>
    <w:rsid w:val="00225A7D"/>
    <w:rsid w:val="00226A1A"/>
    <w:rsid w:val="002318A9"/>
    <w:rsid w:val="0023190B"/>
    <w:rsid w:val="00231936"/>
    <w:rsid w:val="00231D97"/>
    <w:rsid w:val="00232686"/>
    <w:rsid w:val="0023294E"/>
    <w:rsid w:val="00232F11"/>
    <w:rsid w:val="0023327E"/>
    <w:rsid w:val="00233766"/>
    <w:rsid w:val="002345E5"/>
    <w:rsid w:val="00235AFF"/>
    <w:rsid w:val="002363CC"/>
    <w:rsid w:val="002379F4"/>
    <w:rsid w:val="00240544"/>
    <w:rsid w:val="00240CAE"/>
    <w:rsid w:val="00241080"/>
    <w:rsid w:val="00243C12"/>
    <w:rsid w:val="002445AB"/>
    <w:rsid w:val="00244A16"/>
    <w:rsid w:val="002451C8"/>
    <w:rsid w:val="00246279"/>
    <w:rsid w:val="00246EEF"/>
    <w:rsid w:val="00250CD9"/>
    <w:rsid w:val="00251E1E"/>
    <w:rsid w:val="00251E90"/>
    <w:rsid w:val="002524D6"/>
    <w:rsid w:val="0025290F"/>
    <w:rsid w:val="00252F33"/>
    <w:rsid w:val="00253BF6"/>
    <w:rsid w:val="00255715"/>
    <w:rsid w:val="00255F33"/>
    <w:rsid w:val="00256083"/>
    <w:rsid w:val="002565F5"/>
    <w:rsid w:val="002575B5"/>
    <w:rsid w:val="002576B1"/>
    <w:rsid w:val="00262905"/>
    <w:rsid w:val="00264ABA"/>
    <w:rsid w:val="002653F0"/>
    <w:rsid w:val="00265A49"/>
    <w:rsid w:val="00266F0A"/>
    <w:rsid w:val="00267449"/>
    <w:rsid w:val="0026745E"/>
    <w:rsid w:val="0027045A"/>
    <w:rsid w:val="00270916"/>
    <w:rsid w:val="00271386"/>
    <w:rsid w:val="00271D53"/>
    <w:rsid w:val="0027237C"/>
    <w:rsid w:val="002726FE"/>
    <w:rsid w:val="002730DC"/>
    <w:rsid w:val="0027357B"/>
    <w:rsid w:val="002739F2"/>
    <w:rsid w:val="00273E35"/>
    <w:rsid w:val="002767C8"/>
    <w:rsid w:val="00276D60"/>
    <w:rsid w:val="00276F62"/>
    <w:rsid w:val="00277AFF"/>
    <w:rsid w:val="00280C13"/>
    <w:rsid w:val="00280DCE"/>
    <w:rsid w:val="0028130A"/>
    <w:rsid w:val="0028130B"/>
    <w:rsid w:val="002816E4"/>
    <w:rsid w:val="002823FE"/>
    <w:rsid w:val="0028324C"/>
    <w:rsid w:val="0028330B"/>
    <w:rsid w:val="002837B7"/>
    <w:rsid w:val="002838E3"/>
    <w:rsid w:val="0028626A"/>
    <w:rsid w:val="002862B3"/>
    <w:rsid w:val="00286DC6"/>
    <w:rsid w:val="00287348"/>
    <w:rsid w:val="00290706"/>
    <w:rsid w:val="0029118E"/>
    <w:rsid w:val="0029268B"/>
    <w:rsid w:val="00294E00"/>
    <w:rsid w:val="00294E99"/>
    <w:rsid w:val="002957CC"/>
    <w:rsid w:val="00295B2D"/>
    <w:rsid w:val="00296398"/>
    <w:rsid w:val="00296ED9"/>
    <w:rsid w:val="00297900"/>
    <w:rsid w:val="002979D5"/>
    <w:rsid w:val="002A021D"/>
    <w:rsid w:val="002A0B57"/>
    <w:rsid w:val="002A1357"/>
    <w:rsid w:val="002A1A71"/>
    <w:rsid w:val="002A1E71"/>
    <w:rsid w:val="002A2622"/>
    <w:rsid w:val="002A4A96"/>
    <w:rsid w:val="002A5EF8"/>
    <w:rsid w:val="002A6229"/>
    <w:rsid w:val="002A7520"/>
    <w:rsid w:val="002A7D78"/>
    <w:rsid w:val="002A7DFB"/>
    <w:rsid w:val="002A7F01"/>
    <w:rsid w:val="002B036E"/>
    <w:rsid w:val="002B2822"/>
    <w:rsid w:val="002B32C1"/>
    <w:rsid w:val="002B364E"/>
    <w:rsid w:val="002B3731"/>
    <w:rsid w:val="002B389D"/>
    <w:rsid w:val="002B3C38"/>
    <w:rsid w:val="002B3F48"/>
    <w:rsid w:val="002B5B4C"/>
    <w:rsid w:val="002B6015"/>
    <w:rsid w:val="002B701C"/>
    <w:rsid w:val="002C0973"/>
    <w:rsid w:val="002C09CF"/>
    <w:rsid w:val="002C15E4"/>
    <w:rsid w:val="002C1A6B"/>
    <w:rsid w:val="002C1F36"/>
    <w:rsid w:val="002C26DA"/>
    <w:rsid w:val="002C3E9B"/>
    <w:rsid w:val="002C4BF9"/>
    <w:rsid w:val="002C4E57"/>
    <w:rsid w:val="002C617A"/>
    <w:rsid w:val="002C72DA"/>
    <w:rsid w:val="002C7AF6"/>
    <w:rsid w:val="002D0124"/>
    <w:rsid w:val="002D0772"/>
    <w:rsid w:val="002D07AC"/>
    <w:rsid w:val="002D0B76"/>
    <w:rsid w:val="002D158F"/>
    <w:rsid w:val="002D2037"/>
    <w:rsid w:val="002D23EE"/>
    <w:rsid w:val="002D3368"/>
    <w:rsid w:val="002D51D4"/>
    <w:rsid w:val="002D5651"/>
    <w:rsid w:val="002D5BD8"/>
    <w:rsid w:val="002D6E34"/>
    <w:rsid w:val="002D75E7"/>
    <w:rsid w:val="002D7EFD"/>
    <w:rsid w:val="002E0163"/>
    <w:rsid w:val="002E01F8"/>
    <w:rsid w:val="002E1642"/>
    <w:rsid w:val="002E22CC"/>
    <w:rsid w:val="002E22E5"/>
    <w:rsid w:val="002E2372"/>
    <w:rsid w:val="002E2B30"/>
    <w:rsid w:val="002E4453"/>
    <w:rsid w:val="002E4F67"/>
    <w:rsid w:val="002E5B00"/>
    <w:rsid w:val="002E5B98"/>
    <w:rsid w:val="002E70A6"/>
    <w:rsid w:val="002E7303"/>
    <w:rsid w:val="002E76C1"/>
    <w:rsid w:val="002E7CF1"/>
    <w:rsid w:val="002F010D"/>
    <w:rsid w:val="002F07E3"/>
    <w:rsid w:val="002F1CC6"/>
    <w:rsid w:val="002F34B2"/>
    <w:rsid w:val="002F47C8"/>
    <w:rsid w:val="002F4810"/>
    <w:rsid w:val="002F5C15"/>
    <w:rsid w:val="003005B2"/>
    <w:rsid w:val="003009B4"/>
    <w:rsid w:val="00301523"/>
    <w:rsid w:val="00301A77"/>
    <w:rsid w:val="00301B6A"/>
    <w:rsid w:val="00302F13"/>
    <w:rsid w:val="003030A7"/>
    <w:rsid w:val="00304EBF"/>
    <w:rsid w:val="00304F21"/>
    <w:rsid w:val="0030503A"/>
    <w:rsid w:val="00305864"/>
    <w:rsid w:val="0030732F"/>
    <w:rsid w:val="00307FE0"/>
    <w:rsid w:val="0031268B"/>
    <w:rsid w:val="0031366E"/>
    <w:rsid w:val="00313856"/>
    <w:rsid w:val="00314C3C"/>
    <w:rsid w:val="00314E24"/>
    <w:rsid w:val="003175A0"/>
    <w:rsid w:val="00317A8A"/>
    <w:rsid w:val="00320612"/>
    <w:rsid w:val="00320C35"/>
    <w:rsid w:val="00321162"/>
    <w:rsid w:val="003226E2"/>
    <w:rsid w:val="00322DBC"/>
    <w:rsid w:val="00323134"/>
    <w:rsid w:val="0032341B"/>
    <w:rsid w:val="00323463"/>
    <w:rsid w:val="00323529"/>
    <w:rsid w:val="00323C8D"/>
    <w:rsid w:val="003252B1"/>
    <w:rsid w:val="003256B5"/>
    <w:rsid w:val="003259AF"/>
    <w:rsid w:val="00326B64"/>
    <w:rsid w:val="003271B0"/>
    <w:rsid w:val="0032757E"/>
    <w:rsid w:val="00327A5D"/>
    <w:rsid w:val="00327D5A"/>
    <w:rsid w:val="003304DE"/>
    <w:rsid w:val="003309B4"/>
    <w:rsid w:val="003309E2"/>
    <w:rsid w:val="00330DDD"/>
    <w:rsid w:val="003317DD"/>
    <w:rsid w:val="00331BB7"/>
    <w:rsid w:val="00332ABD"/>
    <w:rsid w:val="00332C05"/>
    <w:rsid w:val="00333379"/>
    <w:rsid w:val="003340BE"/>
    <w:rsid w:val="003344E1"/>
    <w:rsid w:val="003353D3"/>
    <w:rsid w:val="00335DBA"/>
    <w:rsid w:val="00335E71"/>
    <w:rsid w:val="003405F6"/>
    <w:rsid w:val="00341DA7"/>
    <w:rsid w:val="003425E4"/>
    <w:rsid w:val="003430EE"/>
    <w:rsid w:val="003431D4"/>
    <w:rsid w:val="0034331E"/>
    <w:rsid w:val="00343F40"/>
    <w:rsid w:val="00344181"/>
    <w:rsid w:val="00344434"/>
    <w:rsid w:val="00344B20"/>
    <w:rsid w:val="0035034C"/>
    <w:rsid w:val="0035338F"/>
    <w:rsid w:val="003562B8"/>
    <w:rsid w:val="00356A29"/>
    <w:rsid w:val="00357FD7"/>
    <w:rsid w:val="003608BC"/>
    <w:rsid w:val="003617D9"/>
    <w:rsid w:val="00361E44"/>
    <w:rsid w:val="00362A99"/>
    <w:rsid w:val="00363738"/>
    <w:rsid w:val="00364FA0"/>
    <w:rsid w:val="003659E6"/>
    <w:rsid w:val="00366534"/>
    <w:rsid w:val="00366CD6"/>
    <w:rsid w:val="00367433"/>
    <w:rsid w:val="0036767E"/>
    <w:rsid w:val="00367CC0"/>
    <w:rsid w:val="0037076D"/>
    <w:rsid w:val="00370F8E"/>
    <w:rsid w:val="003710EE"/>
    <w:rsid w:val="00374718"/>
    <w:rsid w:val="00374AA4"/>
    <w:rsid w:val="00376298"/>
    <w:rsid w:val="0037742F"/>
    <w:rsid w:val="00380289"/>
    <w:rsid w:val="0038118A"/>
    <w:rsid w:val="00381963"/>
    <w:rsid w:val="003819EE"/>
    <w:rsid w:val="003826E7"/>
    <w:rsid w:val="00385082"/>
    <w:rsid w:val="00385244"/>
    <w:rsid w:val="00385928"/>
    <w:rsid w:val="00385DE1"/>
    <w:rsid w:val="00385EF1"/>
    <w:rsid w:val="003871F6"/>
    <w:rsid w:val="0038731B"/>
    <w:rsid w:val="00387AEA"/>
    <w:rsid w:val="00390BC0"/>
    <w:rsid w:val="00390CF1"/>
    <w:rsid w:val="00391195"/>
    <w:rsid w:val="00391469"/>
    <w:rsid w:val="0039199E"/>
    <w:rsid w:val="00391E3D"/>
    <w:rsid w:val="00392812"/>
    <w:rsid w:val="00392FB0"/>
    <w:rsid w:val="003938D2"/>
    <w:rsid w:val="0039637D"/>
    <w:rsid w:val="00396958"/>
    <w:rsid w:val="003A0176"/>
    <w:rsid w:val="003A0CE4"/>
    <w:rsid w:val="003A1A73"/>
    <w:rsid w:val="003A3CC0"/>
    <w:rsid w:val="003A4884"/>
    <w:rsid w:val="003A4F23"/>
    <w:rsid w:val="003A59E4"/>
    <w:rsid w:val="003A60D8"/>
    <w:rsid w:val="003A620D"/>
    <w:rsid w:val="003A6341"/>
    <w:rsid w:val="003A63B1"/>
    <w:rsid w:val="003A67A8"/>
    <w:rsid w:val="003B07B5"/>
    <w:rsid w:val="003B0C72"/>
    <w:rsid w:val="003B0FC5"/>
    <w:rsid w:val="003B1531"/>
    <w:rsid w:val="003B15A6"/>
    <w:rsid w:val="003B16FA"/>
    <w:rsid w:val="003B332D"/>
    <w:rsid w:val="003B44C1"/>
    <w:rsid w:val="003B62AE"/>
    <w:rsid w:val="003B7928"/>
    <w:rsid w:val="003B7A3D"/>
    <w:rsid w:val="003B7F3A"/>
    <w:rsid w:val="003C0550"/>
    <w:rsid w:val="003C0CC9"/>
    <w:rsid w:val="003C0F8A"/>
    <w:rsid w:val="003C2C16"/>
    <w:rsid w:val="003C36E5"/>
    <w:rsid w:val="003C3CA4"/>
    <w:rsid w:val="003C3E7A"/>
    <w:rsid w:val="003C48CC"/>
    <w:rsid w:val="003C4E3F"/>
    <w:rsid w:val="003C4EEF"/>
    <w:rsid w:val="003C534A"/>
    <w:rsid w:val="003C558C"/>
    <w:rsid w:val="003C6836"/>
    <w:rsid w:val="003C73C6"/>
    <w:rsid w:val="003C75D4"/>
    <w:rsid w:val="003C7AE4"/>
    <w:rsid w:val="003D006B"/>
    <w:rsid w:val="003D0622"/>
    <w:rsid w:val="003D0A55"/>
    <w:rsid w:val="003D1248"/>
    <w:rsid w:val="003D27E6"/>
    <w:rsid w:val="003D5D57"/>
    <w:rsid w:val="003D5E14"/>
    <w:rsid w:val="003E0449"/>
    <w:rsid w:val="003E0CAF"/>
    <w:rsid w:val="003E0D97"/>
    <w:rsid w:val="003E1207"/>
    <w:rsid w:val="003E16FE"/>
    <w:rsid w:val="003E1BAE"/>
    <w:rsid w:val="003E1D04"/>
    <w:rsid w:val="003E23C3"/>
    <w:rsid w:val="003E2C16"/>
    <w:rsid w:val="003E2E1C"/>
    <w:rsid w:val="003E34EE"/>
    <w:rsid w:val="003E3B08"/>
    <w:rsid w:val="003E4EFA"/>
    <w:rsid w:val="003E5353"/>
    <w:rsid w:val="003E573E"/>
    <w:rsid w:val="003E5F7A"/>
    <w:rsid w:val="003E6FF5"/>
    <w:rsid w:val="003E7193"/>
    <w:rsid w:val="003E75EE"/>
    <w:rsid w:val="003F054F"/>
    <w:rsid w:val="003F14A7"/>
    <w:rsid w:val="003F28DC"/>
    <w:rsid w:val="003F2EFD"/>
    <w:rsid w:val="003F530B"/>
    <w:rsid w:val="003F5C63"/>
    <w:rsid w:val="003F64C1"/>
    <w:rsid w:val="003F694F"/>
    <w:rsid w:val="003F73BC"/>
    <w:rsid w:val="003F799A"/>
    <w:rsid w:val="004008D2"/>
    <w:rsid w:val="00400AAF"/>
    <w:rsid w:val="00400F94"/>
    <w:rsid w:val="00401C54"/>
    <w:rsid w:val="00405FDA"/>
    <w:rsid w:val="00407C3B"/>
    <w:rsid w:val="0041054C"/>
    <w:rsid w:val="004105ED"/>
    <w:rsid w:val="00411B02"/>
    <w:rsid w:val="0041231E"/>
    <w:rsid w:val="0041243A"/>
    <w:rsid w:val="00412742"/>
    <w:rsid w:val="00413675"/>
    <w:rsid w:val="00413EC7"/>
    <w:rsid w:val="00414557"/>
    <w:rsid w:val="00415AD4"/>
    <w:rsid w:val="00415F4B"/>
    <w:rsid w:val="00416ED8"/>
    <w:rsid w:val="0041756A"/>
    <w:rsid w:val="00417CF8"/>
    <w:rsid w:val="0042018F"/>
    <w:rsid w:val="00420658"/>
    <w:rsid w:val="004206B8"/>
    <w:rsid w:val="00421971"/>
    <w:rsid w:val="00422CBD"/>
    <w:rsid w:val="004232EF"/>
    <w:rsid w:val="0042396F"/>
    <w:rsid w:val="004253C2"/>
    <w:rsid w:val="00425414"/>
    <w:rsid w:val="004258C1"/>
    <w:rsid w:val="00425EB0"/>
    <w:rsid w:val="00427E32"/>
    <w:rsid w:val="00427E68"/>
    <w:rsid w:val="0043026A"/>
    <w:rsid w:val="0043307E"/>
    <w:rsid w:val="004330DC"/>
    <w:rsid w:val="00434B84"/>
    <w:rsid w:val="00436425"/>
    <w:rsid w:val="0043655C"/>
    <w:rsid w:val="0043665E"/>
    <w:rsid w:val="0043740F"/>
    <w:rsid w:val="00440371"/>
    <w:rsid w:val="004409BB"/>
    <w:rsid w:val="004413AA"/>
    <w:rsid w:val="00441D39"/>
    <w:rsid w:val="00441E38"/>
    <w:rsid w:val="004428F1"/>
    <w:rsid w:val="00442CC6"/>
    <w:rsid w:val="00444BE7"/>
    <w:rsid w:val="00444C1A"/>
    <w:rsid w:val="00444DCF"/>
    <w:rsid w:val="004450E2"/>
    <w:rsid w:val="0044519B"/>
    <w:rsid w:val="004468B6"/>
    <w:rsid w:val="00447544"/>
    <w:rsid w:val="004475BB"/>
    <w:rsid w:val="0044796D"/>
    <w:rsid w:val="00450265"/>
    <w:rsid w:val="004517CD"/>
    <w:rsid w:val="004517D8"/>
    <w:rsid w:val="00452325"/>
    <w:rsid w:val="00452549"/>
    <w:rsid w:val="00452EBF"/>
    <w:rsid w:val="004532AC"/>
    <w:rsid w:val="004537CF"/>
    <w:rsid w:val="00454BC2"/>
    <w:rsid w:val="00454FA4"/>
    <w:rsid w:val="00455744"/>
    <w:rsid w:val="0045693C"/>
    <w:rsid w:val="00457D48"/>
    <w:rsid w:val="00461FF3"/>
    <w:rsid w:val="00462339"/>
    <w:rsid w:val="00462659"/>
    <w:rsid w:val="004627FC"/>
    <w:rsid w:val="004631F1"/>
    <w:rsid w:val="00463CF7"/>
    <w:rsid w:val="004642CE"/>
    <w:rsid w:val="004651D5"/>
    <w:rsid w:val="004653CF"/>
    <w:rsid w:val="00465456"/>
    <w:rsid w:val="004654E1"/>
    <w:rsid w:val="0046798C"/>
    <w:rsid w:val="00470135"/>
    <w:rsid w:val="0047096D"/>
    <w:rsid w:val="00470D75"/>
    <w:rsid w:val="004710C7"/>
    <w:rsid w:val="00471DD0"/>
    <w:rsid w:val="00471E24"/>
    <w:rsid w:val="0047202E"/>
    <w:rsid w:val="00472B41"/>
    <w:rsid w:val="004730A6"/>
    <w:rsid w:val="004741EB"/>
    <w:rsid w:val="0047474B"/>
    <w:rsid w:val="00475758"/>
    <w:rsid w:val="00476EEF"/>
    <w:rsid w:val="004775DF"/>
    <w:rsid w:val="00477BC7"/>
    <w:rsid w:val="00480494"/>
    <w:rsid w:val="004809BC"/>
    <w:rsid w:val="004819DD"/>
    <w:rsid w:val="00482468"/>
    <w:rsid w:val="0048251C"/>
    <w:rsid w:val="004825E7"/>
    <w:rsid w:val="0048290D"/>
    <w:rsid w:val="004829DA"/>
    <w:rsid w:val="00482D40"/>
    <w:rsid w:val="00482E6B"/>
    <w:rsid w:val="004835C1"/>
    <w:rsid w:val="00483C3C"/>
    <w:rsid w:val="00483FC6"/>
    <w:rsid w:val="0048445F"/>
    <w:rsid w:val="0048475D"/>
    <w:rsid w:val="0048531A"/>
    <w:rsid w:val="00485756"/>
    <w:rsid w:val="004857ED"/>
    <w:rsid w:val="00485AC9"/>
    <w:rsid w:val="00486BAB"/>
    <w:rsid w:val="00490933"/>
    <w:rsid w:val="00490B44"/>
    <w:rsid w:val="00491736"/>
    <w:rsid w:val="00492671"/>
    <w:rsid w:val="00494187"/>
    <w:rsid w:val="00494BDD"/>
    <w:rsid w:val="00495677"/>
    <w:rsid w:val="004958B9"/>
    <w:rsid w:val="00495A58"/>
    <w:rsid w:val="00495CC9"/>
    <w:rsid w:val="00495DBE"/>
    <w:rsid w:val="0049613D"/>
    <w:rsid w:val="00496BE8"/>
    <w:rsid w:val="00496FF4"/>
    <w:rsid w:val="00497B9E"/>
    <w:rsid w:val="00497DFF"/>
    <w:rsid w:val="004A020F"/>
    <w:rsid w:val="004A09DD"/>
    <w:rsid w:val="004A2076"/>
    <w:rsid w:val="004A213D"/>
    <w:rsid w:val="004A24BE"/>
    <w:rsid w:val="004A2FBF"/>
    <w:rsid w:val="004A32AE"/>
    <w:rsid w:val="004A3BDD"/>
    <w:rsid w:val="004A3E6D"/>
    <w:rsid w:val="004A4C50"/>
    <w:rsid w:val="004A5FC3"/>
    <w:rsid w:val="004A62C9"/>
    <w:rsid w:val="004A70E3"/>
    <w:rsid w:val="004A740F"/>
    <w:rsid w:val="004A7D42"/>
    <w:rsid w:val="004B0368"/>
    <w:rsid w:val="004B04A0"/>
    <w:rsid w:val="004B06FF"/>
    <w:rsid w:val="004B09EB"/>
    <w:rsid w:val="004B336E"/>
    <w:rsid w:val="004B3513"/>
    <w:rsid w:val="004B361D"/>
    <w:rsid w:val="004B39D4"/>
    <w:rsid w:val="004B3B85"/>
    <w:rsid w:val="004B3F07"/>
    <w:rsid w:val="004B411B"/>
    <w:rsid w:val="004B428B"/>
    <w:rsid w:val="004B43EE"/>
    <w:rsid w:val="004B4916"/>
    <w:rsid w:val="004B56D7"/>
    <w:rsid w:val="004B58F5"/>
    <w:rsid w:val="004B6342"/>
    <w:rsid w:val="004B6986"/>
    <w:rsid w:val="004B7216"/>
    <w:rsid w:val="004B7DE9"/>
    <w:rsid w:val="004C0037"/>
    <w:rsid w:val="004C17F6"/>
    <w:rsid w:val="004C1DB5"/>
    <w:rsid w:val="004C2B64"/>
    <w:rsid w:val="004C526D"/>
    <w:rsid w:val="004C6528"/>
    <w:rsid w:val="004C65AA"/>
    <w:rsid w:val="004C65CE"/>
    <w:rsid w:val="004C7127"/>
    <w:rsid w:val="004D088D"/>
    <w:rsid w:val="004D13ED"/>
    <w:rsid w:val="004D1BD0"/>
    <w:rsid w:val="004D210E"/>
    <w:rsid w:val="004D2494"/>
    <w:rsid w:val="004D294A"/>
    <w:rsid w:val="004D29B0"/>
    <w:rsid w:val="004D29C4"/>
    <w:rsid w:val="004D3FE9"/>
    <w:rsid w:val="004D541D"/>
    <w:rsid w:val="004D6299"/>
    <w:rsid w:val="004D64D5"/>
    <w:rsid w:val="004D69ED"/>
    <w:rsid w:val="004D7039"/>
    <w:rsid w:val="004D755F"/>
    <w:rsid w:val="004D7FC2"/>
    <w:rsid w:val="004E059F"/>
    <w:rsid w:val="004E09D6"/>
    <w:rsid w:val="004E1783"/>
    <w:rsid w:val="004E1968"/>
    <w:rsid w:val="004E1C78"/>
    <w:rsid w:val="004E21DB"/>
    <w:rsid w:val="004E2224"/>
    <w:rsid w:val="004E22CF"/>
    <w:rsid w:val="004E29E2"/>
    <w:rsid w:val="004E2FC4"/>
    <w:rsid w:val="004E34D0"/>
    <w:rsid w:val="004E3B33"/>
    <w:rsid w:val="004E3D4A"/>
    <w:rsid w:val="004E41CE"/>
    <w:rsid w:val="004E48C5"/>
    <w:rsid w:val="004E4F90"/>
    <w:rsid w:val="004E51F6"/>
    <w:rsid w:val="004E5EA5"/>
    <w:rsid w:val="004E6D8B"/>
    <w:rsid w:val="004E762F"/>
    <w:rsid w:val="004E7823"/>
    <w:rsid w:val="004F09C7"/>
    <w:rsid w:val="004F165A"/>
    <w:rsid w:val="004F1850"/>
    <w:rsid w:val="004F1986"/>
    <w:rsid w:val="004F28AF"/>
    <w:rsid w:val="004F392C"/>
    <w:rsid w:val="004F48A5"/>
    <w:rsid w:val="004F4D16"/>
    <w:rsid w:val="004F55FF"/>
    <w:rsid w:val="004F5D68"/>
    <w:rsid w:val="004F60A2"/>
    <w:rsid w:val="004F6DFC"/>
    <w:rsid w:val="004F7760"/>
    <w:rsid w:val="005010BA"/>
    <w:rsid w:val="005011DC"/>
    <w:rsid w:val="00501560"/>
    <w:rsid w:val="0050180C"/>
    <w:rsid w:val="005044A9"/>
    <w:rsid w:val="00505249"/>
    <w:rsid w:val="00505615"/>
    <w:rsid w:val="00506B6C"/>
    <w:rsid w:val="00507B75"/>
    <w:rsid w:val="00510CDC"/>
    <w:rsid w:val="00510F2F"/>
    <w:rsid w:val="00511613"/>
    <w:rsid w:val="005142CE"/>
    <w:rsid w:val="005145FF"/>
    <w:rsid w:val="00514FF4"/>
    <w:rsid w:val="00517C0F"/>
    <w:rsid w:val="00521A54"/>
    <w:rsid w:val="00523827"/>
    <w:rsid w:val="0052385D"/>
    <w:rsid w:val="00523F32"/>
    <w:rsid w:val="00524D04"/>
    <w:rsid w:val="00525DDF"/>
    <w:rsid w:val="00525F79"/>
    <w:rsid w:val="00526815"/>
    <w:rsid w:val="00527A5C"/>
    <w:rsid w:val="00527FA4"/>
    <w:rsid w:val="005307B1"/>
    <w:rsid w:val="00530F4A"/>
    <w:rsid w:val="00531467"/>
    <w:rsid w:val="00531C5D"/>
    <w:rsid w:val="005324A5"/>
    <w:rsid w:val="00532B85"/>
    <w:rsid w:val="00533E69"/>
    <w:rsid w:val="00534698"/>
    <w:rsid w:val="005357AF"/>
    <w:rsid w:val="0053585F"/>
    <w:rsid w:val="005365A4"/>
    <w:rsid w:val="00536E7C"/>
    <w:rsid w:val="00537233"/>
    <w:rsid w:val="005374ED"/>
    <w:rsid w:val="00537FCF"/>
    <w:rsid w:val="005420E8"/>
    <w:rsid w:val="005422E4"/>
    <w:rsid w:val="00542E75"/>
    <w:rsid w:val="00544249"/>
    <w:rsid w:val="00545A66"/>
    <w:rsid w:val="00545EEB"/>
    <w:rsid w:val="00546799"/>
    <w:rsid w:val="00547B87"/>
    <w:rsid w:val="00547BD0"/>
    <w:rsid w:val="005502C0"/>
    <w:rsid w:val="00550B90"/>
    <w:rsid w:val="00550BDE"/>
    <w:rsid w:val="005514FD"/>
    <w:rsid w:val="00551D8C"/>
    <w:rsid w:val="00551E21"/>
    <w:rsid w:val="0055208A"/>
    <w:rsid w:val="005537CD"/>
    <w:rsid w:val="0055502F"/>
    <w:rsid w:val="005562F6"/>
    <w:rsid w:val="00556E67"/>
    <w:rsid w:val="00557043"/>
    <w:rsid w:val="005573FD"/>
    <w:rsid w:val="00557732"/>
    <w:rsid w:val="005577A2"/>
    <w:rsid w:val="00560E1A"/>
    <w:rsid w:val="00561395"/>
    <w:rsid w:val="00562713"/>
    <w:rsid w:val="0056289C"/>
    <w:rsid w:val="005629D0"/>
    <w:rsid w:val="00563656"/>
    <w:rsid w:val="00564AA6"/>
    <w:rsid w:val="0056743A"/>
    <w:rsid w:val="005702A7"/>
    <w:rsid w:val="00570C3D"/>
    <w:rsid w:val="00571806"/>
    <w:rsid w:val="00571CF1"/>
    <w:rsid w:val="005727F2"/>
    <w:rsid w:val="00572B27"/>
    <w:rsid w:val="00572F9B"/>
    <w:rsid w:val="005737C2"/>
    <w:rsid w:val="00573BA4"/>
    <w:rsid w:val="00574172"/>
    <w:rsid w:val="00574474"/>
    <w:rsid w:val="005778D0"/>
    <w:rsid w:val="005800FC"/>
    <w:rsid w:val="00580C2C"/>
    <w:rsid w:val="0058150A"/>
    <w:rsid w:val="00581714"/>
    <w:rsid w:val="00583F6F"/>
    <w:rsid w:val="00585052"/>
    <w:rsid w:val="00587C77"/>
    <w:rsid w:val="00590087"/>
    <w:rsid w:val="005900E1"/>
    <w:rsid w:val="0059040E"/>
    <w:rsid w:val="00590A1B"/>
    <w:rsid w:val="00590DF9"/>
    <w:rsid w:val="0059187E"/>
    <w:rsid w:val="00592EF4"/>
    <w:rsid w:val="005937CD"/>
    <w:rsid w:val="00593AB5"/>
    <w:rsid w:val="00593D83"/>
    <w:rsid w:val="00593F72"/>
    <w:rsid w:val="0059429D"/>
    <w:rsid w:val="00594A1B"/>
    <w:rsid w:val="00595564"/>
    <w:rsid w:val="005962C0"/>
    <w:rsid w:val="005977E4"/>
    <w:rsid w:val="00597B8B"/>
    <w:rsid w:val="00597C08"/>
    <w:rsid w:val="005A2D56"/>
    <w:rsid w:val="005A70D6"/>
    <w:rsid w:val="005B012F"/>
    <w:rsid w:val="005B153B"/>
    <w:rsid w:val="005B194B"/>
    <w:rsid w:val="005B1B58"/>
    <w:rsid w:val="005B1B8E"/>
    <w:rsid w:val="005B2C02"/>
    <w:rsid w:val="005B38AA"/>
    <w:rsid w:val="005B3F0E"/>
    <w:rsid w:val="005B50F9"/>
    <w:rsid w:val="005B514E"/>
    <w:rsid w:val="005B5F06"/>
    <w:rsid w:val="005B6997"/>
    <w:rsid w:val="005B6DAA"/>
    <w:rsid w:val="005B7F9E"/>
    <w:rsid w:val="005C0416"/>
    <w:rsid w:val="005C1391"/>
    <w:rsid w:val="005C1971"/>
    <w:rsid w:val="005C24F2"/>
    <w:rsid w:val="005C3841"/>
    <w:rsid w:val="005C440A"/>
    <w:rsid w:val="005C4715"/>
    <w:rsid w:val="005C67A8"/>
    <w:rsid w:val="005C6D78"/>
    <w:rsid w:val="005C7E55"/>
    <w:rsid w:val="005D0F5A"/>
    <w:rsid w:val="005D10CC"/>
    <w:rsid w:val="005D1E02"/>
    <w:rsid w:val="005D1EF7"/>
    <w:rsid w:val="005D25E0"/>
    <w:rsid w:val="005D2817"/>
    <w:rsid w:val="005D35BC"/>
    <w:rsid w:val="005D436D"/>
    <w:rsid w:val="005D5393"/>
    <w:rsid w:val="005D5519"/>
    <w:rsid w:val="005D562F"/>
    <w:rsid w:val="005D7073"/>
    <w:rsid w:val="005D7759"/>
    <w:rsid w:val="005E009A"/>
    <w:rsid w:val="005E0A17"/>
    <w:rsid w:val="005E0D4F"/>
    <w:rsid w:val="005E13B0"/>
    <w:rsid w:val="005E163C"/>
    <w:rsid w:val="005E176D"/>
    <w:rsid w:val="005E1D0C"/>
    <w:rsid w:val="005E3011"/>
    <w:rsid w:val="005E31A3"/>
    <w:rsid w:val="005E3904"/>
    <w:rsid w:val="005E3E2E"/>
    <w:rsid w:val="005E5FD9"/>
    <w:rsid w:val="005E67AA"/>
    <w:rsid w:val="005E6ECC"/>
    <w:rsid w:val="005E7ECF"/>
    <w:rsid w:val="005F2FFA"/>
    <w:rsid w:val="005F41E3"/>
    <w:rsid w:val="005F4A81"/>
    <w:rsid w:val="005F4BB8"/>
    <w:rsid w:val="005F5B17"/>
    <w:rsid w:val="005F6819"/>
    <w:rsid w:val="006014EB"/>
    <w:rsid w:val="00601CF5"/>
    <w:rsid w:val="00602963"/>
    <w:rsid w:val="00602A29"/>
    <w:rsid w:val="00602A80"/>
    <w:rsid w:val="00603E2D"/>
    <w:rsid w:val="006056EC"/>
    <w:rsid w:val="00607C28"/>
    <w:rsid w:val="0061059E"/>
    <w:rsid w:val="00610938"/>
    <w:rsid w:val="00611CE4"/>
    <w:rsid w:val="0061279A"/>
    <w:rsid w:val="006128E3"/>
    <w:rsid w:val="00612FA4"/>
    <w:rsid w:val="00616D1F"/>
    <w:rsid w:val="00617A1C"/>
    <w:rsid w:val="006201BA"/>
    <w:rsid w:val="00621D36"/>
    <w:rsid w:val="0062303B"/>
    <w:rsid w:val="00623F96"/>
    <w:rsid w:val="0062521B"/>
    <w:rsid w:val="00625344"/>
    <w:rsid w:val="00625583"/>
    <w:rsid w:val="00627EDB"/>
    <w:rsid w:val="0063016E"/>
    <w:rsid w:val="00630376"/>
    <w:rsid w:val="00632143"/>
    <w:rsid w:val="00632390"/>
    <w:rsid w:val="006337DE"/>
    <w:rsid w:val="00635C5B"/>
    <w:rsid w:val="00635EF8"/>
    <w:rsid w:val="0063772E"/>
    <w:rsid w:val="00637C8C"/>
    <w:rsid w:val="00640893"/>
    <w:rsid w:val="0064165B"/>
    <w:rsid w:val="00644C5D"/>
    <w:rsid w:val="0064592D"/>
    <w:rsid w:val="00645B76"/>
    <w:rsid w:val="00646939"/>
    <w:rsid w:val="00647515"/>
    <w:rsid w:val="006475F6"/>
    <w:rsid w:val="00647CDF"/>
    <w:rsid w:val="006503BA"/>
    <w:rsid w:val="00650A56"/>
    <w:rsid w:val="00651629"/>
    <w:rsid w:val="00651F05"/>
    <w:rsid w:val="00652BC2"/>
    <w:rsid w:val="0065302B"/>
    <w:rsid w:val="00653A29"/>
    <w:rsid w:val="00653C8B"/>
    <w:rsid w:val="006569CB"/>
    <w:rsid w:val="00656D84"/>
    <w:rsid w:val="006573C8"/>
    <w:rsid w:val="00657F3E"/>
    <w:rsid w:val="006606FD"/>
    <w:rsid w:val="00660847"/>
    <w:rsid w:val="00661C3C"/>
    <w:rsid w:val="00661C75"/>
    <w:rsid w:val="00661E11"/>
    <w:rsid w:val="006622B7"/>
    <w:rsid w:val="006622E2"/>
    <w:rsid w:val="00662A4A"/>
    <w:rsid w:val="00664A83"/>
    <w:rsid w:val="00664B9E"/>
    <w:rsid w:val="00665175"/>
    <w:rsid w:val="006651F0"/>
    <w:rsid w:val="00665EF5"/>
    <w:rsid w:val="0066611F"/>
    <w:rsid w:val="00666B09"/>
    <w:rsid w:val="00670132"/>
    <w:rsid w:val="00670443"/>
    <w:rsid w:val="006707D2"/>
    <w:rsid w:val="006708CD"/>
    <w:rsid w:val="00670F98"/>
    <w:rsid w:val="0067121C"/>
    <w:rsid w:val="0067262B"/>
    <w:rsid w:val="006727D0"/>
    <w:rsid w:val="00672836"/>
    <w:rsid w:val="00672D43"/>
    <w:rsid w:val="00674590"/>
    <w:rsid w:val="0067548E"/>
    <w:rsid w:val="00675777"/>
    <w:rsid w:val="00675F78"/>
    <w:rsid w:val="006764D4"/>
    <w:rsid w:val="006764F1"/>
    <w:rsid w:val="00677CEE"/>
    <w:rsid w:val="006800E7"/>
    <w:rsid w:val="00680634"/>
    <w:rsid w:val="00680E46"/>
    <w:rsid w:val="006816CB"/>
    <w:rsid w:val="00683737"/>
    <w:rsid w:val="00683CB8"/>
    <w:rsid w:val="006846E4"/>
    <w:rsid w:val="006858EF"/>
    <w:rsid w:val="006875E3"/>
    <w:rsid w:val="00690B2B"/>
    <w:rsid w:val="0069185E"/>
    <w:rsid w:val="006920A1"/>
    <w:rsid w:val="006941BC"/>
    <w:rsid w:val="006948DF"/>
    <w:rsid w:val="00694920"/>
    <w:rsid w:val="00694E36"/>
    <w:rsid w:val="00694F49"/>
    <w:rsid w:val="00696C4C"/>
    <w:rsid w:val="00696D18"/>
    <w:rsid w:val="006979DD"/>
    <w:rsid w:val="006A2F7A"/>
    <w:rsid w:val="006A3C0E"/>
    <w:rsid w:val="006A406E"/>
    <w:rsid w:val="006A4340"/>
    <w:rsid w:val="006A49F7"/>
    <w:rsid w:val="006A5F6A"/>
    <w:rsid w:val="006A6F3E"/>
    <w:rsid w:val="006A70E0"/>
    <w:rsid w:val="006B02EE"/>
    <w:rsid w:val="006B0B5D"/>
    <w:rsid w:val="006B0DF3"/>
    <w:rsid w:val="006B12EA"/>
    <w:rsid w:val="006B2048"/>
    <w:rsid w:val="006B2725"/>
    <w:rsid w:val="006B2A92"/>
    <w:rsid w:val="006B2E3A"/>
    <w:rsid w:val="006B4E01"/>
    <w:rsid w:val="006B4E52"/>
    <w:rsid w:val="006B53D2"/>
    <w:rsid w:val="006B5DFD"/>
    <w:rsid w:val="006B7DB0"/>
    <w:rsid w:val="006C103A"/>
    <w:rsid w:val="006C24A3"/>
    <w:rsid w:val="006C2ED0"/>
    <w:rsid w:val="006C3D59"/>
    <w:rsid w:val="006C3EC6"/>
    <w:rsid w:val="006C44F0"/>
    <w:rsid w:val="006C5E4C"/>
    <w:rsid w:val="006C6F3D"/>
    <w:rsid w:val="006D0A78"/>
    <w:rsid w:val="006D2775"/>
    <w:rsid w:val="006D396E"/>
    <w:rsid w:val="006D3D99"/>
    <w:rsid w:val="006D3DF0"/>
    <w:rsid w:val="006D3F96"/>
    <w:rsid w:val="006D4A40"/>
    <w:rsid w:val="006D4B79"/>
    <w:rsid w:val="006D4FC4"/>
    <w:rsid w:val="006D5C35"/>
    <w:rsid w:val="006D6603"/>
    <w:rsid w:val="006D782A"/>
    <w:rsid w:val="006D7A3C"/>
    <w:rsid w:val="006E2628"/>
    <w:rsid w:val="006E481B"/>
    <w:rsid w:val="006E4FCE"/>
    <w:rsid w:val="006E5479"/>
    <w:rsid w:val="006E54A8"/>
    <w:rsid w:val="006E56D8"/>
    <w:rsid w:val="006E5E11"/>
    <w:rsid w:val="006E6D36"/>
    <w:rsid w:val="006E77E0"/>
    <w:rsid w:val="006E7A16"/>
    <w:rsid w:val="006F08B8"/>
    <w:rsid w:val="006F0E15"/>
    <w:rsid w:val="006F3549"/>
    <w:rsid w:val="006F35CF"/>
    <w:rsid w:val="006F606A"/>
    <w:rsid w:val="006F61C4"/>
    <w:rsid w:val="006F646F"/>
    <w:rsid w:val="006F6C90"/>
    <w:rsid w:val="006F6D9B"/>
    <w:rsid w:val="006F78E1"/>
    <w:rsid w:val="006F7C92"/>
    <w:rsid w:val="00700F11"/>
    <w:rsid w:val="00701989"/>
    <w:rsid w:val="00701C57"/>
    <w:rsid w:val="00702B45"/>
    <w:rsid w:val="00703C07"/>
    <w:rsid w:val="0070577C"/>
    <w:rsid w:val="00705910"/>
    <w:rsid w:val="00705C26"/>
    <w:rsid w:val="0070631D"/>
    <w:rsid w:val="0070693E"/>
    <w:rsid w:val="00706A87"/>
    <w:rsid w:val="00707364"/>
    <w:rsid w:val="007101A8"/>
    <w:rsid w:val="00710C5C"/>
    <w:rsid w:val="00710CB5"/>
    <w:rsid w:val="00711CCE"/>
    <w:rsid w:val="00712AD8"/>
    <w:rsid w:val="00712F92"/>
    <w:rsid w:val="00713F41"/>
    <w:rsid w:val="00714A32"/>
    <w:rsid w:val="00714EBE"/>
    <w:rsid w:val="00715CC2"/>
    <w:rsid w:val="00715EDB"/>
    <w:rsid w:val="007162CC"/>
    <w:rsid w:val="00716605"/>
    <w:rsid w:val="0071723C"/>
    <w:rsid w:val="007173DE"/>
    <w:rsid w:val="00717DBF"/>
    <w:rsid w:val="00720125"/>
    <w:rsid w:val="00720241"/>
    <w:rsid w:val="00722370"/>
    <w:rsid w:val="007223C4"/>
    <w:rsid w:val="00722872"/>
    <w:rsid w:val="00722C21"/>
    <w:rsid w:val="00723158"/>
    <w:rsid w:val="00723D17"/>
    <w:rsid w:val="00723E61"/>
    <w:rsid w:val="007249F4"/>
    <w:rsid w:val="00725632"/>
    <w:rsid w:val="00725F31"/>
    <w:rsid w:val="00726343"/>
    <w:rsid w:val="007272E6"/>
    <w:rsid w:val="007279AD"/>
    <w:rsid w:val="007300BB"/>
    <w:rsid w:val="00730264"/>
    <w:rsid w:val="007311A9"/>
    <w:rsid w:val="00731925"/>
    <w:rsid w:val="0073212E"/>
    <w:rsid w:val="00732ECB"/>
    <w:rsid w:val="00733251"/>
    <w:rsid w:val="0073379D"/>
    <w:rsid w:val="00733B96"/>
    <w:rsid w:val="007341E6"/>
    <w:rsid w:val="007352D4"/>
    <w:rsid w:val="00735B1A"/>
    <w:rsid w:val="00736E5A"/>
    <w:rsid w:val="00737449"/>
    <w:rsid w:val="00737FDB"/>
    <w:rsid w:val="007409CB"/>
    <w:rsid w:val="00740DEF"/>
    <w:rsid w:val="007416B5"/>
    <w:rsid w:val="00741775"/>
    <w:rsid w:val="00742387"/>
    <w:rsid w:val="007432FE"/>
    <w:rsid w:val="00743D03"/>
    <w:rsid w:val="00744498"/>
    <w:rsid w:val="00744C15"/>
    <w:rsid w:val="0074552B"/>
    <w:rsid w:val="007467C3"/>
    <w:rsid w:val="00747A97"/>
    <w:rsid w:val="00747BD2"/>
    <w:rsid w:val="00747FB5"/>
    <w:rsid w:val="0075026B"/>
    <w:rsid w:val="00750EF7"/>
    <w:rsid w:val="007511C0"/>
    <w:rsid w:val="00751C2F"/>
    <w:rsid w:val="00752576"/>
    <w:rsid w:val="00752F43"/>
    <w:rsid w:val="00753D8B"/>
    <w:rsid w:val="007556CF"/>
    <w:rsid w:val="00757233"/>
    <w:rsid w:val="007572B0"/>
    <w:rsid w:val="00760004"/>
    <w:rsid w:val="007602E2"/>
    <w:rsid w:val="00760761"/>
    <w:rsid w:val="00760A76"/>
    <w:rsid w:val="00764735"/>
    <w:rsid w:val="00764CBB"/>
    <w:rsid w:val="007657E6"/>
    <w:rsid w:val="0076623C"/>
    <w:rsid w:val="00766509"/>
    <w:rsid w:val="00767E99"/>
    <w:rsid w:val="007702AB"/>
    <w:rsid w:val="00770398"/>
    <w:rsid w:val="00770B2F"/>
    <w:rsid w:val="00770CAE"/>
    <w:rsid w:val="00770FDA"/>
    <w:rsid w:val="007711E3"/>
    <w:rsid w:val="00771A71"/>
    <w:rsid w:val="00771C75"/>
    <w:rsid w:val="00772912"/>
    <w:rsid w:val="00774070"/>
    <w:rsid w:val="00774826"/>
    <w:rsid w:val="00774B05"/>
    <w:rsid w:val="00774E01"/>
    <w:rsid w:val="00774EF7"/>
    <w:rsid w:val="00775588"/>
    <w:rsid w:val="00777B8B"/>
    <w:rsid w:val="00777F7F"/>
    <w:rsid w:val="007802E2"/>
    <w:rsid w:val="00780891"/>
    <w:rsid w:val="007812E3"/>
    <w:rsid w:val="00781609"/>
    <w:rsid w:val="00781C85"/>
    <w:rsid w:val="00781CFB"/>
    <w:rsid w:val="007827E3"/>
    <w:rsid w:val="00782DF0"/>
    <w:rsid w:val="007846BF"/>
    <w:rsid w:val="007846D3"/>
    <w:rsid w:val="00785E55"/>
    <w:rsid w:val="007864DA"/>
    <w:rsid w:val="007867CB"/>
    <w:rsid w:val="007920B6"/>
    <w:rsid w:val="007920F9"/>
    <w:rsid w:val="00793CDA"/>
    <w:rsid w:val="007941DC"/>
    <w:rsid w:val="00795FED"/>
    <w:rsid w:val="007976AC"/>
    <w:rsid w:val="007A167B"/>
    <w:rsid w:val="007A32F3"/>
    <w:rsid w:val="007A36E1"/>
    <w:rsid w:val="007A69C5"/>
    <w:rsid w:val="007A7BD9"/>
    <w:rsid w:val="007B0A33"/>
    <w:rsid w:val="007B1761"/>
    <w:rsid w:val="007B1C9F"/>
    <w:rsid w:val="007B2243"/>
    <w:rsid w:val="007B22D1"/>
    <w:rsid w:val="007B2901"/>
    <w:rsid w:val="007B4EA6"/>
    <w:rsid w:val="007B690D"/>
    <w:rsid w:val="007B6E43"/>
    <w:rsid w:val="007B7C80"/>
    <w:rsid w:val="007C0097"/>
    <w:rsid w:val="007C011E"/>
    <w:rsid w:val="007C2187"/>
    <w:rsid w:val="007C29AB"/>
    <w:rsid w:val="007C2C55"/>
    <w:rsid w:val="007C2D69"/>
    <w:rsid w:val="007C3191"/>
    <w:rsid w:val="007C3641"/>
    <w:rsid w:val="007C38CA"/>
    <w:rsid w:val="007C5777"/>
    <w:rsid w:val="007C5FB6"/>
    <w:rsid w:val="007C6C0D"/>
    <w:rsid w:val="007D081B"/>
    <w:rsid w:val="007D0E1B"/>
    <w:rsid w:val="007D0F3F"/>
    <w:rsid w:val="007D1694"/>
    <w:rsid w:val="007D189D"/>
    <w:rsid w:val="007D1B02"/>
    <w:rsid w:val="007D2D1E"/>
    <w:rsid w:val="007D2E59"/>
    <w:rsid w:val="007D34F4"/>
    <w:rsid w:val="007D4127"/>
    <w:rsid w:val="007D50CE"/>
    <w:rsid w:val="007D70DB"/>
    <w:rsid w:val="007D7125"/>
    <w:rsid w:val="007E1366"/>
    <w:rsid w:val="007E18E9"/>
    <w:rsid w:val="007E2066"/>
    <w:rsid w:val="007E2CE0"/>
    <w:rsid w:val="007E316D"/>
    <w:rsid w:val="007E5805"/>
    <w:rsid w:val="007E7097"/>
    <w:rsid w:val="007F0881"/>
    <w:rsid w:val="007F3595"/>
    <w:rsid w:val="007F3BF3"/>
    <w:rsid w:val="007F3CE5"/>
    <w:rsid w:val="007F3EF3"/>
    <w:rsid w:val="007F4353"/>
    <w:rsid w:val="007F4CC8"/>
    <w:rsid w:val="007F5147"/>
    <w:rsid w:val="007F7FB9"/>
    <w:rsid w:val="007F7FD9"/>
    <w:rsid w:val="0080068C"/>
    <w:rsid w:val="00800A76"/>
    <w:rsid w:val="00800CEF"/>
    <w:rsid w:val="00801B57"/>
    <w:rsid w:val="008036E3"/>
    <w:rsid w:val="0080411F"/>
    <w:rsid w:val="008048D7"/>
    <w:rsid w:val="00805554"/>
    <w:rsid w:val="00806489"/>
    <w:rsid w:val="00806A12"/>
    <w:rsid w:val="00806C2B"/>
    <w:rsid w:val="008105A4"/>
    <w:rsid w:val="0081179C"/>
    <w:rsid w:val="00811B05"/>
    <w:rsid w:val="00812932"/>
    <w:rsid w:val="0081334B"/>
    <w:rsid w:val="00813DF9"/>
    <w:rsid w:val="0081409C"/>
    <w:rsid w:val="008142AE"/>
    <w:rsid w:val="00814DDC"/>
    <w:rsid w:val="00814FA8"/>
    <w:rsid w:val="00815621"/>
    <w:rsid w:val="00816582"/>
    <w:rsid w:val="00816D6E"/>
    <w:rsid w:val="00816DC9"/>
    <w:rsid w:val="008171EA"/>
    <w:rsid w:val="00817401"/>
    <w:rsid w:val="00817954"/>
    <w:rsid w:val="0082057A"/>
    <w:rsid w:val="00821245"/>
    <w:rsid w:val="0082178C"/>
    <w:rsid w:val="00821D03"/>
    <w:rsid w:val="00823022"/>
    <w:rsid w:val="00824D62"/>
    <w:rsid w:val="00827E8B"/>
    <w:rsid w:val="00833684"/>
    <w:rsid w:val="008340B5"/>
    <w:rsid w:val="0083410C"/>
    <w:rsid w:val="00834B58"/>
    <w:rsid w:val="00834C60"/>
    <w:rsid w:val="00834FC6"/>
    <w:rsid w:val="008356A2"/>
    <w:rsid w:val="00835C36"/>
    <w:rsid w:val="00836452"/>
    <w:rsid w:val="00836638"/>
    <w:rsid w:val="00836D39"/>
    <w:rsid w:val="00837BD0"/>
    <w:rsid w:val="00840E5C"/>
    <w:rsid w:val="0084169F"/>
    <w:rsid w:val="008422DA"/>
    <w:rsid w:val="00842712"/>
    <w:rsid w:val="008433DB"/>
    <w:rsid w:val="00843F66"/>
    <w:rsid w:val="00845D57"/>
    <w:rsid w:val="008463CF"/>
    <w:rsid w:val="00847E30"/>
    <w:rsid w:val="0085168E"/>
    <w:rsid w:val="00851A76"/>
    <w:rsid w:val="00851FAB"/>
    <w:rsid w:val="008538D4"/>
    <w:rsid w:val="00853C80"/>
    <w:rsid w:val="00854018"/>
    <w:rsid w:val="008543E0"/>
    <w:rsid w:val="00855E92"/>
    <w:rsid w:val="00856970"/>
    <w:rsid w:val="008573DE"/>
    <w:rsid w:val="00857400"/>
    <w:rsid w:val="00857762"/>
    <w:rsid w:val="00857AC1"/>
    <w:rsid w:val="00860C61"/>
    <w:rsid w:val="008610ED"/>
    <w:rsid w:val="00861515"/>
    <w:rsid w:val="0086203B"/>
    <w:rsid w:val="00862472"/>
    <w:rsid w:val="0086283F"/>
    <w:rsid w:val="00862879"/>
    <w:rsid w:val="00863263"/>
    <w:rsid w:val="00863440"/>
    <w:rsid w:val="00864A6E"/>
    <w:rsid w:val="0086538F"/>
    <w:rsid w:val="008653B3"/>
    <w:rsid w:val="00865EB6"/>
    <w:rsid w:val="008662B3"/>
    <w:rsid w:val="00867152"/>
    <w:rsid w:val="00867F85"/>
    <w:rsid w:val="00870863"/>
    <w:rsid w:val="00872AD5"/>
    <w:rsid w:val="0087691D"/>
    <w:rsid w:val="00880036"/>
    <w:rsid w:val="00880974"/>
    <w:rsid w:val="00881C1C"/>
    <w:rsid w:val="00881F87"/>
    <w:rsid w:val="0088292F"/>
    <w:rsid w:val="008836F1"/>
    <w:rsid w:val="00883ABD"/>
    <w:rsid w:val="00884687"/>
    <w:rsid w:val="00885B99"/>
    <w:rsid w:val="00887B49"/>
    <w:rsid w:val="00892A01"/>
    <w:rsid w:val="00892F94"/>
    <w:rsid w:val="00893154"/>
    <w:rsid w:val="00893434"/>
    <w:rsid w:val="00894777"/>
    <w:rsid w:val="008966D4"/>
    <w:rsid w:val="008967B3"/>
    <w:rsid w:val="00896D62"/>
    <w:rsid w:val="008A1A45"/>
    <w:rsid w:val="008A25A2"/>
    <w:rsid w:val="008A2A2C"/>
    <w:rsid w:val="008A4CBF"/>
    <w:rsid w:val="008A53A5"/>
    <w:rsid w:val="008A7A91"/>
    <w:rsid w:val="008A7F3E"/>
    <w:rsid w:val="008B0522"/>
    <w:rsid w:val="008B3B57"/>
    <w:rsid w:val="008B3CBA"/>
    <w:rsid w:val="008B510E"/>
    <w:rsid w:val="008B6FB3"/>
    <w:rsid w:val="008B7184"/>
    <w:rsid w:val="008C07E4"/>
    <w:rsid w:val="008C1E14"/>
    <w:rsid w:val="008C239B"/>
    <w:rsid w:val="008C2B91"/>
    <w:rsid w:val="008C31C4"/>
    <w:rsid w:val="008C3D0D"/>
    <w:rsid w:val="008C485A"/>
    <w:rsid w:val="008C4B91"/>
    <w:rsid w:val="008C4C4B"/>
    <w:rsid w:val="008C4CDA"/>
    <w:rsid w:val="008C5394"/>
    <w:rsid w:val="008C5477"/>
    <w:rsid w:val="008C5846"/>
    <w:rsid w:val="008D0E73"/>
    <w:rsid w:val="008D1397"/>
    <w:rsid w:val="008D1859"/>
    <w:rsid w:val="008D2346"/>
    <w:rsid w:val="008D23B2"/>
    <w:rsid w:val="008D2651"/>
    <w:rsid w:val="008D2D74"/>
    <w:rsid w:val="008D3C71"/>
    <w:rsid w:val="008D405A"/>
    <w:rsid w:val="008D453F"/>
    <w:rsid w:val="008D5D3D"/>
    <w:rsid w:val="008D5D91"/>
    <w:rsid w:val="008D7062"/>
    <w:rsid w:val="008D722E"/>
    <w:rsid w:val="008D72A9"/>
    <w:rsid w:val="008E00C3"/>
    <w:rsid w:val="008E0B73"/>
    <w:rsid w:val="008E0D4D"/>
    <w:rsid w:val="008E0F42"/>
    <w:rsid w:val="008E17BF"/>
    <w:rsid w:val="008E36AB"/>
    <w:rsid w:val="008E3A65"/>
    <w:rsid w:val="008E721A"/>
    <w:rsid w:val="008E7AED"/>
    <w:rsid w:val="008F0D09"/>
    <w:rsid w:val="008F20DE"/>
    <w:rsid w:val="008F2A2C"/>
    <w:rsid w:val="008F3076"/>
    <w:rsid w:val="008F34DA"/>
    <w:rsid w:val="008F37E2"/>
    <w:rsid w:val="008F39CE"/>
    <w:rsid w:val="008F47F1"/>
    <w:rsid w:val="008F5204"/>
    <w:rsid w:val="008F789F"/>
    <w:rsid w:val="008F7DDE"/>
    <w:rsid w:val="00900B8A"/>
    <w:rsid w:val="009010B6"/>
    <w:rsid w:val="00902011"/>
    <w:rsid w:val="00902866"/>
    <w:rsid w:val="0090328B"/>
    <w:rsid w:val="009033F8"/>
    <w:rsid w:val="00903FF2"/>
    <w:rsid w:val="009040C8"/>
    <w:rsid w:val="00904430"/>
    <w:rsid w:val="009054C7"/>
    <w:rsid w:val="009064E1"/>
    <w:rsid w:val="0090683C"/>
    <w:rsid w:val="0090689A"/>
    <w:rsid w:val="009073B6"/>
    <w:rsid w:val="0090785C"/>
    <w:rsid w:val="00910224"/>
    <w:rsid w:val="009106DD"/>
    <w:rsid w:val="009107D1"/>
    <w:rsid w:val="00912E23"/>
    <w:rsid w:val="009133C3"/>
    <w:rsid w:val="0091658D"/>
    <w:rsid w:val="00916FC1"/>
    <w:rsid w:val="00917AE1"/>
    <w:rsid w:val="00920B1A"/>
    <w:rsid w:val="00921201"/>
    <w:rsid w:val="009215DE"/>
    <w:rsid w:val="009224EF"/>
    <w:rsid w:val="00922623"/>
    <w:rsid w:val="009244E3"/>
    <w:rsid w:val="00924CD0"/>
    <w:rsid w:val="0092567D"/>
    <w:rsid w:val="00926295"/>
    <w:rsid w:val="00926B2E"/>
    <w:rsid w:val="00926D64"/>
    <w:rsid w:val="0092748E"/>
    <w:rsid w:val="009275CF"/>
    <w:rsid w:val="009278B5"/>
    <w:rsid w:val="00927CB5"/>
    <w:rsid w:val="00930877"/>
    <w:rsid w:val="00930889"/>
    <w:rsid w:val="00930D82"/>
    <w:rsid w:val="00933781"/>
    <w:rsid w:val="00933E6F"/>
    <w:rsid w:val="0093401D"/>
    <w:rsid w:val="009354E5"/>
    <w:rsid w:val="00935D21"/>
    <w:rsid w:val="009363CC"/>
    <w:rsid w:val="00937BF4"/>
    <w:rsid w:val="009413E3"/>
    <w:rsid w:val="00941DC8"/>
    <w:rsid w:val="0094202E"/>
    <w:rsid w:val="00942930"/>
    <w:rsid w:val="00942E29"/>
    <w:rsid w:val="009432E6"/>
    <w:rsid w:val="00943CAF"/>
    <w:rsid w:val="009448D8"/>
    <w:rsid w:val="00944AD3"/>
    <w:rsid w:val="00944D6D"/>
    <w:rsid w:val="00944F31"/>
    <w:rsid w:val="009450C1"/>
    <w:rsid w:val="00945E18"/>
    <w:rsid w:val="0095174D"/>
    <w:rsid w:val="00951766"/>
    <w:rsid w:val="00951ED7"/>
    <w:rsid w:val="0095235D"/>
    <w:rsid w:val="00954B5F"/>
    <w:rsid w:val="00955414"/>
    <w:rsid w:val="00955C5B"/>
    <w:rsid w:val="00955DA0"/>
    <w:rsid w:val="009564DF"/>
    <w:rsid w:val="00956B5A"/>
    <w:rsid w:val="00956FE9"/>
    <w:rsid w:val="00957955"/>
    <w:rsid w:val="00960138"/>
    <w:rsid w:val="009628F3"/>
    <w:rsid w:val="00963465"/>
    <w:rsid w:val="00963A11"/>
    <w:rsid w:val="009640A6"/>
    <w:rsid w:val="00964CA3"/>
    <w:rsid w:val="0097079F"/>
    <w:rsid w:val="00970E92"/>
    <w:rsid w:val="00971524"/>
    <w:rsid w:val="009718F5"/>
    <w:rsid w:val="009747F7"/>
    <w:rsid w:val="0097613B"/>
    <w:rsid w:val="0097649E"/>
    <w:rsid w:val="0097660D"/>
    <w:rsid w:val="00977F1E"/>
    <w:rsid w:val="009805C0"/>
    <w:rsid w:val="009818B2"/>
    <w:rsid w:val="00982AC4"/>
    <w:rsid w:val="0098342B"/>
    <w:rsid w:val="009842ED"/>
    <w:rsid w:val="0098438C"/>
    <w:rsid w:val="00984561"/>
    <w:rsid w:val="00984B38"/>
    <w:rsid w:val="00985F72"/>
    <w:rsid w:val="0098663E"/>
    <w:rsid w:val="00986E26"/>
    <w:rsid w:val="009870D3"/>
    <w:rsid w:val="009879F4"/>
    <w:rsid w:val="00990271"/>
    <w:rsid w:val="009904F0"/>
    <w:rsid w:val="00990544"/>
    <w:rsid w:val="0099065B"/>
    <w:rsid w:val="00990706"/>
    <w:rsid w:val="00990F83"/>
    <w:rsid w:val="0099118B"/>
    <w:rsid w:val="0099267F"/>
    <w:rsid w:val="0099333B"/>
    <w:rsid w:val="00994018"/>
    <w:rsid w:val="0099459D"/>
    <w:rsid w:val="00994E72"/>
    <w:rsid w:val="009951F8"/>
    <w:rsid w:val="00995680"/>
    <w:rsid w:val="00995BAC"/>
    <w:rsid w:val="00995F29"/>
    <w:rsid w:val="00996992"/>
    <w:rsid w:val="00997136"/>
    <w:rsid w:val="00997794"/>
    <w:rsid w:val="00997BC1"/>
    <w:rsid w:val="00997F15"/>
    <w:rsid w:val="009A01F8"/>
    <w:rsid w:val="009A0C36"/>
    <w:rsid w:val="009A279A"/>
    <w:rsid w:val="009A2FC8"/>
    <w:rsid w:val="009A533B"/>
    <w:rsid w:val="009A5FC4"/>
    <w:rsid w:val="009A6D9A"/>
    <w:rsid w:val="009A72BA"/>
    <w:rsid w:val="009A76A8"/>
    <w:rsid w:val="009A796E"/>
    <w:rsid w:val="009A7A35"/>
    <w:rsid w:val="009B01C6"/>
    <w:rsid w:val="009B03E1"/>
    <w:rsid w:val="009B15A4"/>
    <w:rsid w:val="009B215F"/>
    <w:rsid w:val="009B219C"/>
    <w:rsid w:val="009B2A7E"/>
    <w:rsid w:val="009B36E8"/>
    <w:rsid w:val="009B6427"/>
    <w:rsid w:val="009B72C9"/>
    <w:rsid w:val="009B7A00"/>
    <w:rsid w:val="009B7A1C"/>
    <w:rsid w:val="009B7E24"/>
    <w:rsid w:val="009C0994"/>
    <w:rsid w:val="009C0D0D"/>
    <w:rsid w:val="009C0F71"/>
    <w:rsid w:val="009C2172"/>
    <w:rsid w:val="009C32A5"/>
    <w:rsid w:val="009C3C53"/>
    <w:rsid w:val="009C486F"/>
    <w:rsid w:val="009C59F4"/>
    <w:rsid w:val="009C5EB9"/>
    <w:rsid w:val="009C5FFE"/>
    <w:rsid w:val="009C618B"/>
    <w:rsid w:val="009C6FEF"/>
    <w:rsid w:val="009C745B"/>
    <w:rsid w:val="009D0CFB"/>
    <w:rsid w:val="009D1098"/>
    <w:rsid w:val="009D12B4"/>
    <w:rsid w:val="009D1410"/>
    <w:rsid w:val="009D1799"/>
    <w:rsid w:val="009D1CEF"/>
    <w:rsid w:val="009D33F7"/>
    <w:rsid w:val="009D371F"/>
    <w:rsid w:val="009D3B01"/>
    <w:rsid w:val="009D47DE"/>
    <w:rsid w:val="009D4CA7"/>
    <w:rsid w:val="009D56DE"/>
    <w:rsid w:val="009D6269"/>
    <w:rsid w:val="009D6B0F"/>
    <w:rsid w:val="009D7DDB"/>
    <w:rsid w:val="009E0AAF"/>
    <w:rsid w:val="009E0DA6"/>
    <w:rsid w:val="009E1511"/>
    <w:rsid w:val="009E1ACC"/>
    <w:rsid w:val="009E1BE2"/>
    <w:rsid w:val="009E23A8"/>
    <w:rsid w:val="009E396E"/>
    <w:rsid w:val="009E41DB"/>
    <w:rsid w:val="009E48A5"/>
    <w:rsid w:val="009E496A"/>
    <w:rsid w:val="009F13C1"/>
    <w:rsid w:val="009F16D1"/>
    <w:rsid w:val="009F39F5"/>
    <w:rsid w:val="009F3F27"/>
    <w:rsid w:val="009F468F"/>
    <w:rsid w:val="009F518B"/>
    <w:rsid w:val="009F5E00"/>
    <w:rsid w:val="009F671D"/>
    <w:rsid w:val="009F6729"/>
    <w:rsid w:val="009F6A73"/>
    <w:rsid w:val="009F73C4"/>
    <w:rsid w:val="009F743F"/>
    <w:rsid w:val="009F7C30"/>
    <w:rsid w:val="00A000CD"/>
    <w:rsid w:val="00A005A9"/>
    <w:rsid w:val="00A018A0"/>
    <w:rsid w:val="00A018A5"/>
    <w:rsid w:val="00A01DCB"/>
    <w:rsid w:val="00A0340E"/>
    <w:rsid w:val="00A040F4"/>
    <w:rsid w:val="00A05345"/>
    <w:rsid w:val="00A05DD5"/>
    <w:rsid w:val="00A060D0"/>
    <w:rsid w:val="00A07800"/>
    <w:rsid w:val="00A07FB9"/>
    <w:rsid w:val="00A1004C"/>
    <w:rsid w:val="00A111C5"/>
    <w:rsid w:val="00A12652"/>
    <w:rsid w:val="00A128E5"/>
    <w:rsid w:val="00A14392"/>
    <w:rsid w:val="00A14ED2"/>
    <w:rsid w:val="00A172C0"/>
    <w:rsid w:val="00A21969"/>
    <w:rsid w:val="00A22759"/>
    <w:rsid w:val="00A23ACE"/>
    <w:rsid w:val="00A240BE"/>
    <w:rsid w:val="00A27735"/>
    <w:rsid w:val="00A2788A"/>
    <w:rsid w:val="00A30A27"/>
    <w:rsid w:val="00A31E94"/>
    <w:rsid w:val="00A325DC"/>
    <w:rsid w:val="00A327D8"/>
    <w:rsid w:val="00A32A1D"/>
    <w:rsid w:val="00A32D15"/>
    <w:rsid w:val="00A32F00"/>
    <w:rsid w:val="00A34FB2"/>
    <w:rsid w:val="00A35162"/>
    <w:rsid w:val="00A35F52"/>
    <w:rsid w:val="00A36194"/>
    <w:rsid w:val="00A365A7"/>
    <w:rsid w:val="00A36DE3"/>
    <w:rsid w:val="00A3741B"/>
    <w:rsid w:val="00A400F2"/>
    <w:rsid w:val="00A417C5"/>
    <w:rsid w:val="00A424EC"/>
    <w:rsid w:val="00A427A4"/>
    <w:rsid w:val="00A43859"/>
    <w:rsid w:val="00A43988"/>
    <w:rsid w:val="00A43A92"/>
    <w:rsid w:val="00A43BC1"/>
    <w:rsid w:val="00A441C4"/>
    <w:rsid w:val="00A442BB"/>
    <w:rsid w:val="00A466DD"/>
    <w:rsid w:val="00A46B64"/>
    <w:rsid w:val="00A47D91"/>
    <w:rsid w:val="00A47E9D"/>
    <w:rsid w:val="00A50E17"/>
    <w:rsid w:val="00A51D46"/>
    <w:rsid w:val="00A51F3D"/>
    <w:rsid w:val="00A53065"/>
    <w:rsid w:val="00A530CA"/>
    <w:rsid w:val="00A56593"/>
    <w:rsid w:val="00A5667A"/>
    <w:rsid w:val="00A56797"/>
    <w:rsid w:val="00A575E6"/>
    <w:rsid w:val="00A579B4"/>
    <w:rsid w:val="00A57EDA"/>
    <w:rsid w:val="00A608C8"/>
    <w:rsid w:val="00A61411"/>
    <w:rsid w:val="00A61EB9"/>
    <w:rsid w:val="00A6220A"/>
    <w:rsid w:val="00A62943"/>
    <w:rsid w:val="00A62DD7"/>
    <w:rsid w:val="00A652B7"/>
    <w:rsid w:val="00A653E1"/>
    <w:rsid w:val="00A65627"/>
    <w:rsid w:val="00A65B19"/>
    <w:rsid w:val="00A6612A"/>
    <w:rsid w:val="00A669D8"/>
    <w:rsid w:val="00A66DAF"/>
    <w:rsid w:val="00A6726E"/>
    <w:rsid w:val="00A70262"/>
    <w:rsid w:val="00A70EB7"/>
    <w:rsid w:val="00A719CD"/>
    <w:rsid w:val="00A71D7A"/>
    <w:rsid w:val="00A7368C"/>
    <w:rsid w:val="00A736E8"/>
    <w:rsid w:val="00A73A2F"/>
    <w:rsid w:val="00A73F11"/>
    <w:rsid w:val="00A74DAB"/>
    <w:rsid w:val="00A750BA"/>
    <w:rsid w:val="00A75AD3"/>
    <w:rsid w:val="00A75E38"/>
    <w:rsid w:val="00A75F22"/>
    <w:rsid w:val="00A76B31"/>
    <w:rsid w:val="00A76DAB"/>
    <w:rsid w:val="00A77787"/>
    <w:rsid w:val="00A801EF"/>
    <w:rsid w:val="00A80541"/>
    <w:rsid w:val="00A8158A"/>
    <w:rsid w:val="00A82066"/>
    <w:rsid w:val="00A82E0E"/>
    <w:rsid w:val="00A84357"/>
    <w:rsid w:val="00A84811"/>
    <w:rsid w:val="00A84967"/>
    <w:rsid w:val="00A84C3B"/>
    <w:rsid w:val="00A8509B"/>
    <w:rsid w:val="00A85860"/>
    <w:rsid w:val="00A85CAF"/>
    <w:rsid w:val="00A86A0B"/>
    <w:rsid w:val="00A873E4"/>
    <w:rsid w:val="00A87504"/>
    <w:rsid w:val="00A87825"/>
    <w:rsid w:val="00A8790E"/>
    <w:rsid w:val="00A87DCB"/>
    <w:rsid w:val="00A87E86"/>
    <w:rsid w:val="00A90FFE"/>
    <w:rsid w:val="00A91044"/>
    <w:rsid w:val="00A91D03"/>
    <w:rsid w:val="00A92042"/>
    <w:rsid w:val="00A928CA"/>
    <w:rsid w:val="00A93508"/>
    <w:rsid w:val="00A94110"/>
    <w:rsid w:val="00A9432B"/>
    <w:rsid w:val="00A94F77"/>
    <w:rsid w:val="00A97E10"/>
    <w:rsid w:val="00AA078D"/>
    <w:rsid w:val="00AA0815"/>
    <w:rsid w:val="00AA126F"/>
    <w:rsid w:val="00AA1A79"/>
    <w:rsid w:val="00AA3509"/>
    <w:rsid w:val="00AA3539"/>
    <w:rsid w:val="00AA3DE2"/>
    <w:rsid w:val="00AA45BA"/>
    <w:rsid w:val="00AA4E75"/>
    <w:rsid w:val="00AA4F83"/>
    <w:rsid w:val="00AA573A"/>
    <w:rsid w:val="00AA6533"/>
    <w:rsid w:val="00AA75AF"/>
    <w:rsid w:val="00AA7CCF"/>
    <w:rsid w:val="00AB0058"/>
    <w:rsid w:val="00AB1CDB"/>
    <w:rsid w:val="00AB3471"/>
    <w:rsid w:val="00AB35C7"/>
    <w:rsid w:val="00AB40D7"/>
    <w:rsid w:val="00AB4BEF"/>
    <w:rsid w:val="00AB4CCB"/>
    <w:rsid w:val="00AB5436"/>
    <w:rsid w:val="00AB6E74"/>
    <w:rsid w:val="00AB7540"/>
    <w:rsid w:val="00AB7F30"/>
    <w:rsid w:val="00AC05A0"/>
    <w:rsid w:val="00AC175D"/>
    <w:rsid w:val="00AC1FA2"/>
    <w:rsid w:val="00AC2141"/>
    <w:rsid w:val="00AC3125"/>
    <w:rsid w:val="00AC44FE"/>
    <w:rsid w:val="00AC4FB8"/>
    <w:rsid w:val="00AC57E8"/>
    <w:rsid w:val="00AC6494"/>
    <w:rsid w:val="00AC6B8F"/>
    <w:rsid w:val="00AC6FB7"/>
    <w:rsid w:val="00AC7451"/>
    <w:rsid w:val="00AD17F8"/>
    <w:rsid w:val="00AD2AB6"/>
    <w:rsid w:val="00AD4F3A"/>
    <w:rsid w:val="00AD4FE1"/>
    <w:rsid w:val="00AD65D6"/>
    <w:rsid w:val="00AD79E0"/>
    <w:rsid w:val="00AE0800"/>
    <w:rsid w:val="00AE08C1"/>
    <w:rsid w:val="00AE11E5"/>
    <w:rsid w:val="00AE144D"/>
    <w:rsid w:val="00AE173A"/>
    <w:rsid w:val="00AE194E"/>
    <w:rsid w:val="00AE3128"/>
    <w:rsid w:val="00AE31E0"/>
    <w:rsid w:val="00AE38BE"/>
    <w:rsid w:val="00AE3FC9"/>
    <w:rsid w:val="00AE42CC"/>
    <w:rsid w:val="00AE4CCE"/>
    <w:rsid w:val="00AE6CF8"/>
    <w:rsid w:val="00AE746F"/>
    <w:rsid w:val="00AF1B38"/>
    <w:rsid w:val="00AF250B"/>
    <w:rsid w:val="00AF2AC5"/>
    <w:rsid w:val="00AF300A"/>
    <w:rsid w:val="00AF4689"/>
    <w:rsid w:val="00AF46E0"/>
    <w:rsid w:val="00AF484E"/>
    <w:rsid w:val="00AF4920"/>
    <w:rsid w:val="00AF5BF5"/>
    <w:rsid w:val="00AF5D37"/>
    <w:rsid w:val="00AF5D76"/>
    <w:rsid w:val="00AF5EEB"/>
    <w:rsid w:val="00AF6165"/>
    <w:rsid w:val="00AF703D"/>
    <w:rsid w:val="00AF745F"/>
    <w:rsid w:val="00AF7A34"/>
    <w:rsid w:val="00AF7BC1"/>
    <w:rsid w:val="00AF7E89"/>
    <w:rsid w:val="00B006A5"/>
    <w:rsid w:val="00B00B62"/>
    <w:rsid w:val="00B0158B"/>
    <w:rsid w:val="00B015A6"/>
    <w:rsid w:val="00B01639"/>
    <w:rsid w:val="00B01D52"/>
    <w:rsid w:val="00B03040"/>
    <w:rsid w:val="00B033ED"/>
    <w:rsid w:val="00B0381D"/>
    <w:rsid w:val="00B04181"/>
    <w:rsid w:val="00B04711"/>
    <w:rsid w:val="00B04ADA"/>
    <w:rsid w:val="00B04EE1"/>
    <w:rsid w:val="00B054EB"/>
    <w:rsid w:val="00B055C1"/>
    <w:rsid w:val="00B068CE"/>
    <w:rsid w:val="00B07299"/>
    <w:rsid w:val="00B07364"/>
    <w:rsid w:val="00B100FB"/>
    <w:rsid w:val="00B1118C"/>
    <w:rsid w:val="00B11AD7"/>
    <w:rsid w:val="00B1231E"/>
    <w:rsid w:val="00B1314C"/>
    <w:rsid w:val="00B1335B"/>
    <w:rsid w:val="00B142CE"/>
    <w:rsid w:val="00B14467"/>
    <w:rsid w:val="00B15BFF"/>
    <w:rsid w:val="00B168B9"/>
    <w:rsid w:val="00B16965"/>
    <w:rsid w:val="00B16973"/>
    <w:rsid w:val="00B16B74"/>
    <w:rsid w:val="00B174DA"/>
    <w:rsid w:val="00B20386"/>
    <w:rsid w:val="00B204FC"/>
    <w:rsid w:val="00B20684"/>
    <w:rsid w:val="00B20C1B"/>
    <w:rsid w:val="00B21AA9"/>
    <w:rsid w:val="00B21CA5"/>
    <w:rsid w:val="00B23DAF"/>
    <w:rsid w:val="00B23FCF"/>
    <w:rsid w:val="00B24938"/>
    <w:rsid w:val="00B2557A"/>
    <w:rsid w:val="00B25672"/>
    <w:rsid w:val="00B26234"/>
    <w:rsid w:val="00B2795C"/>
    <w:rsid w:val="00B27F36"/>
    <w:rsid w:val="00B30436"/>
    <w:rsid w:val="00B30539"/>
    <w:rsid w:val="00B30A7D"/>
    <w:rsid w:val="00B30B41"/>
    <w:rsid w:val="00B3124F"/>
    <w:rsid w:val="00B3137F"/>
    <w:rsid w:val="00B31640"/>
    <w:rsid w:val="00B32168"/>
    <w:rsid w:val="00B321E5"/>
    <w:rsid w:val="00B3312E"/>
    <w:rsid w:val="00B3373B"/>
    <w:rsid w:val="00B34112"/>
    <w:rsid w:val="00B35132"/>
    <w:rsid w:val="00B353CF"/>
    <w:rsid w:val="00B36C50"/>
    <w:rsid w:val="00B36D9E"/>
    <w:rsid w:val="00B375A2"/>
    <w:rsid w:val="00B4000A"/>
    <w:rsid w:val="00B403DF"/>
    <w:rsid w:val="00B4113B"/>
    <w:rsid w:val="00B41905"/>
    <w:rsid w:val="00B4282C"/>
    <w:rsid w:val="00B432CE"/>
    <w:rsid w:val="00B4381D"/>
    <w:rsid w:val="00B43DEC"/>
    <w:rsid w:val="00B449AE"/>
    <w:rsid w:val="00B44BE4"/>
    <w:rsid w:val="00B44D93"/>
    <w:rsid w:val="00B466EB"/>
    <w:rsid w:val="00B47EF4"/>
    <w:rsid w:val="00B502EF"/>
    <w:rsid w:val="00B503F2"/>
    <w:rsid w:val="00B537F0"/>
    <w:rsid w:val="00B53863"/>
    <w:rsid w:val="00B56272"/>
    <w:rsid w:val="00B5666E"/>
    <w:rsid w:val="00B566A7"/>
    <w:rsid w:val="00B56F5D"/>
    <w:rsid w:val="00B570D5"/>
    <w:rsid w:val="00B574E9"/>
    <w:rsid w:val="00B57B1A"/>
    <w:rsid w:val="00B57EBF"/>
    <w:rsid w:val="00B57FBC"/>
    <w:rsid w:val="00B62265"/>
    <w:rsid w:val="00B62603"/>
    <w:rsid w:val="00B63C4E"/>
    <w:rsid w:val="00B65635"/>
    <w:rsid w:val="00B65695"/>
    <w:rsid w:val="00B658B1"/>
    <w:rsid w:val="00B670C9"/>
    <w:rsid w:val="00B7044B"/>
    <w:rsid w:val="00B7056D"/>
    <w:rsid w:val="00B7260B"/>
    <w:rsid w:val="00B75B4B"/>
    <w:rsid w:val="00B75E30"/>
    <w:rsid w:val="00B76DF5"/>
    <w:rsid w:val="00B77331"/>
    <w:rsid w:val="00B77DBB"/>
    <w:rsid w:val="00B8053D"/>
    <w:rsid w:val="00B80618"/>
    <w:rsid w:val="00B80A61"/>
    <w:rsid w:val="00B80C91"/>
    <w:rsid w:val="00B8211D"/>
    <w:rsid w:val="00B8235E"/>
    <w:rsid w:val="00B8241F"/>
    <w:rsid w:val="00B849C1"/>
    <w:rsid w:val="00B859DE"/>
    <w:rsid w:val="00B8696F"/>
    <w:rsid w:val="00B86EC7"/>
    <w:rsid w:val="00B875C6"/>
    <w:rsid w:val="00B87803"/>
    <w:rsid w:val="00B87EFA"/>
    <w:rsid w:val="00B904FC"/>
    <w:rsid w:val="00B90AE3"/>
    <w:rsid w:val="00B90FBF"/>
    <w:rsid w:val="00B9117A"/>
    <w:rsid w:val="00B9131A"/>
    <w:rsid w:val="00B917B4"/>
    <w:rsid w:val="00B917F3"/>
    <w:rsid w:val="00B91D83"/>
    <w:rsid w:val="00B91F25"/>
    <w:rsid w:val="00B92C03"/>
    <w:rsid w:val="00B942CA"/>
    <w:rsid w:val="00B94689"/>
    <w:rsid w:val="00B94AF9"/>
    <w:rsid w:val="00B9642C"/>
    <w:rsid w:val="00B964B3"/>
    <w:rsid w:val="00B973F7"/>
    <w:rsid w:val="00BA010C"/>
    <w:rsid w:val="00BA0300"/>
    <w:rsid w:val="00BA15B7"/>
    <w:rsid w:val="00BA2602"/>
    <w:rsid w:val="00BA2B4B"/>
    <w:rsid w:val="00BA42A6"/>
    <w:rsid w:val="00BA455C"/>
    <w:rsid w:val="00BA4924"/>
    <w:rsid w:val="00BA626D"/>
    <w:rsid w:val="00BA75A6"/>
    <w:rsid w:val="00BA7655"/>
    <w:rsid w:val="00BA7939"/>
    <w:rsid w:val="00BB0D4D"/>
    <w:rsid w:val="00BB0E9B"/>
    <w:rsid w:val="00BB120B"/>
    <w:rsid w:val="00BB1A6F"/>
    <w:rsid w:val="00BB281D"/>
    <w:rsid w:val="00BB2E3C"/>
    <w:rsid w:val="00BB504B"/>
    <w:rsid w:val="00BB63EC"/>
    <w:rsid w:val="00BB7070"/>
    <w:rsid w:val="00BC02CC"/>
    <w:rsid w:val="00BC12DB"/>
    <w:rsid w:val="00BC2144"/>
    <w:rsid w:val="00BC33B2"/>
    <w:rsid w:val="00BC393F"/>
    <w:rsid w:val="00BC4E80"/>
    <w:rsid w:val="00BC4F3B"/>
    <w:rsid w:val="00BC566E"/>
    <w:rsid w:val="00BC5998"/>
    <w:rsid w:val="00BC5E85"/>
    <w:rsid w:val="00BC7197"/>
    <w:rsid w:val="00BD016F"/>
    <w:rsid w:val="00BD063E"/>
    <w:rsid w:val="00BD1FD2"/>
    <w:rsid w:val="00BD259A"/>
    <w:rsid w:val="00BD28CA"/>
    <w:rsid w:val="00BD4F28"/>
    <w:rsid w:val="00BD5599"/>
    <w:rsid w:val="00BD6BC3"/>
    <w:rsid w:val="00BD7A03"/>
    <w:rsid w:val="00BE0304"/>
    <w:rsid w:val="00BE0E3C"/>
    <w:rsid w:val="00BE1A26"/>
    <w:rsid w:val="00BE393A"/>
    <w:rsid w:val="00BE3DB7"/>
    <w:rsid w:val="00BE525C"/>
    <w:rsid w:val="00BE6FFA"/>
    <w:rsid w:val="00BE789F"/>
    <w:rsid w:val="00BF1C80"/>
    <w:rsid w:val="00BF1DBF"/>
    <w:rsid w:val="00BF2680"/>
    <w:rsid w:val="00BF2CAF"/>
    <w:rsid w:val="00BF3902"/>
    <w:rsid w:val="00BF3E74"/>
    <w:rsid w:val="00BF44EB"/>
    <w:rsid w:val="00BF460A"/>
    <w:rsid w:val="00BF664E"/>
    <w:rsid w:val="00BF6FBD"/>
    <w:rsid w:val="00C00F85"/>
    <w:rsid w:val="00C0110A"/>
    <w:rsid w:val="00C01944"/>
    <w:rsid w:val="00C032B2"/>
    <w:rsid w:val="00C03679"/>
    <w:rsid w:val="00C048BC"/>
    <w:rsid w:val="00C0639D"/>
    <w:rsid w:val="00C07F6F"/>
    <w:rsid w:val="00C11614"/>
    <w:rsid w:val="00C121DC"/>
    <w:rsid w:val="00C12871"/>
    <w:rsid w:val="00C1291E"/>
    <w:rsid w:val="00C135A1"/>
    <w:rsid w:val="00C13EF0"/>
    <w:rsid w:val="00C14C42"/>
    <w:rsid w:val="00C16793"/>
    <w:rsid w:val="00C2183B"/>
    <w:rsid w:val="00C21C66"/>
    <w:rsid w:val="00C236EB"/>
    <w:rsid w:val="00C242E7"/>
    <w:rsid w:val="00C24339"/>
    <w:rsid w:val="00C25CF6"/>
    <w:rsid w:val="00C26A46"/>
    <w:rsid w:val="00C27462"/>
    <w:rsid w:val="00C30BDE"/>
    <w:rsid w:val="00C315E3"/>
    <w:rsid w:val="00C31B11"/>
    <w:rsid w:val="00C32736"/>
    <w:rsid w:val="00C3337C"/>
    <w:rsid w:val="00C335D3"/>
    <w:rsid w:val="00C3509E"/>
    <w:rsid w:val="00C353F5"/>
    <w:rsid w:val="00C35C87"/>
    <w:rsid w:val="00C363F0"/>
    <w:rsid w:val="00C36A2F"/>
    <w:rsid w:val="00C3765A"/>
    <w:rsid w:val="00C37F3D"/>
    <w:rsid w:val="00C41586"/>
    <w:rsid w:val="00C424CC"/>
    <w:rsid w:val="00C43385"/>
    <w:rsid w:val="00C45600"/>
    <w:rsid w:val="00C45EEA"/>
    <w:rsid w:val="00C4619B"/>
    <w:rsid w:val="00C46FCD"/>
    <w:rsid w:val="00C477F4"/>
    <w:rsid w:val="00C514F7"/>
    <w:rsid w:val="00C5179F"/>
    <w:rsid w:val="00C527BE"/>
    <w:rsid w:val="00C538F0"/>
    <w:rsid w:val="00C53AD1"/>
    <w:rsid w:val="00C54500"/>
    <w:rsid w:val="00C54D81"/>
    <w:rsid w:val="00C54FB4"/>
    <w:rsid w:val="00C55D53"/>
    <w:rsid w:val="00C55DB6"/>
    <w:rsid w:val="00C564B6"/>
    <w:rsid w:val="00C5676F"/>
    <w:rsid w:val="00C56C2B"/>
    <w:rsid w:val="00C572B6"/>
    <w:rsid w:val="00C57784"/>
    <w:rsid w:val="00C613A6"/>
    <w:rsid w:val="00C61880"/>
    <w:rsid w:val="00C61B51"/>
    <w:rsid w:val="00C6289C"/>
    <w:rsid w:val="00C62F7E"/>
    <w:rsid w:val="00C63E37"/>
    <w:rsid w:val="00C6445A"/>
    <w:rsid w:val="00C647E5"/>
    <w:rsid w:val="00C65799"/>
    <w:rsid w:val="00C657DA"/>
    <w:rsid w:val="00C65902"/>
    <w:rsid w:val="00C661C5"/>
    <w:rsid w:val="00C6678F"/>
    <w:rsid w:val="00C66EC8"/>
    <w:rsid w:val="00C6725A"/>
    <w:rsid w:val="00C67336"/>
    <w:rsid w:val="00C67870"/>
    <w:rsid w:val="00C70485"/>
    <w:rsid w:val="00C71472"/>
    <w:rsid w:val="00C71A69"/>
    <w:rsid w:val="00C72520"/>
    <w:rsid w:val="00C72906"/>
    <w:rsid w:val="00C747DD"/>
    <w:rsid w:val="00C74C1A"/>
    <w:rsid w:val="00C76A5B"/>
    <w:rsid w:val="00C76E7B"/>
    <w:rsid w:val="00C77540"/>
    <w:rsid w:val="00C80C30"/>
    <w:rsid w:val="00C81BED"/>
    <w:rsid w:val="00C828B7"/>
    <w:rsid w:val="00C82DC8"/>
    <w:rsid w:val="00C83FEC"/>
    <w:rsid w:val="00C84CD7"/>
    <w:rsid w:val="00C85244"/>
    <w:rsid w:val="00C852B4"/>
    <w:rsid w:val="00C852DA"/>
    <w:rsid w:val="00C854F8"/>
    <w:rsid w:val="00C85BAF"/>
    <w:rsid w:val="00C85C05"/>
    <w:rsid w:val="00C86531"/>
    <w:rsid w:val="00C86D60"/>
    <w:rsid w:val="00C87055"/>
    <w:rsid w:val="00C87D3B"/>
    <w:rsid w:val="00C87D64"/>
    <w:rsid w:val="00C90722"/>
    <w:rsid w:val="00C90DB6"/>
    <w:rsid w:val="00C9127B"/>
    <w:rsid w:val="00C9152D"/>
    <w:rsid w:val="00C9187B"/>
    <w:rsid w:val="00C91EAF"/>
    <w:rsid w:val="00C92B4D"/>
    <w:rsid w:val="00C92DD1"/>
    <w:rsid w:val="00C9316B"/>
    <w:rsid w:val="00C93880"/>
    <w:rsid w:val="00C93CED"/>
    <w:rsid w:val="00C94492"/>
    <w:rsid w:val="00C94EB0"/>
    <w:rsid w:val="00C959CB"/>
    <w:rsid w:val="00C961CF"/>
    <w:rsid w:val="00C9687D"/>
    <w:rsid w:val="00C97F4A"/>
    <w:rsid w:val="00CA0149"/>
    <w:rsid w:val="00CA0614"/>
    <w:rsid w:val="00CA0686"/>
    <w:rsid w:val="00CA08AC"/>
    <w:rsid w:val="00CA08FA"/>
    <w:rsid w:val="00CA0BEC"/>
    <w:rsid w:val="00CA10FA"/>
    <w:rsid w:val="00CA154F"/>
    <w:rsid w:val="00CA15A8"/>
    <w:rsid w:val="00CA1A00"/>
    <w:rsid w:val="00CA1D87"/>
    <w:rsid w:val="00CA2BE5"/>
    <w:rsid w:val="00CA3652"/>
    <w:rsid w:val="00CA3F01"/>
    <w:rsid w:val="00CA402D"/>
    <w:rsid w:val="00CA489C"/>
    <w:rsid w:val="00CA4959"/>
    <w:rsid w:val="00CA51A5"/>
    <w:rsid w:val="00CA5FB7"/>
    <w:rsid w:val="00CA644F"/>
    <w:rsid w:val="00CA6902"/>
    <w:rsid w:val="00CA69DB"/>
    <w:rsid w:val="00CA6E85"/>
    <w:rsid w:val="00CB0934"/>
    <w:rsid w:val="00CB0F98"/>
    <w:rsid w:val="00CB1094"/>
    <w:rsid w:val="00CB2AEE"/>
    <w:rsid w:val="00CB34C5"/>
    <w:rsid w:val="00CB37CB"/>
    <w:rsid w:val="00CB43CE"/>
    <w:rsid w:val="00CB583E"/>
    <w:rsid w:val="00CB7541"/>
    <w:rsid w:val="00CB7CFB"/>
    <w:rsid w:val="00CC0806"/>
    <w:rsid w:val="00CC0870"/>
    <w:rsid w:val="00CC0CB8"/>
    <w:rsid w:val="00CC12F0"/>
    <w:rsid w:val="00CC2E03"/>
    <w:rsid w:val="00CC2F39"/>
    <w:rsid w:val="00CC39AF"/>
    <w:rsid w:val="00CC45A8"/>
    <w:rsid w:val="00CC505B"/>
    <w:rsid w:val="00CC535A"/>
    <w:rsid w:val="00CC5CED"/>
    <w:rsid w:val="00CC619A"/>
    <w:rsid w:val="00CD2258"/>
    <w:rsid w:val="00CD2F3E"/>
    <w:rsid w:val="00CD3627"/>
    <w:rsid w:val="00CD45C8"/>
    <w:rsid w:val="00CD5D29"/>
    <w:rsid w:val="00CD6DE9"/>
    <w:rsid w:val="00CD7CA2"/>
    <w:rsid w:val="00CE1197"/>
    <w:rsid w:val="00CE1B2F"/>
    <w:rsid w:val="00CE2BD8"/>
    <w:rsid w:val="00CE3060"/>
    <w:rsid w:val="00CE550D"/>
    <w:rsid w:val="00CE5938"/>
    <w:rsid w:val="00CE59B0"/>
    <w:rsid w:val="00CE5E64"/>
    <w:rsid w:val="00CE5F53"/>
    <w:rsid w:val="00CE67D2"/>
    <w:rsid w:val="00CE68BD"/>
    <w:rsid w:val="00CE6A9D"/>
    <w:rsid w:val="00CE704E"/>
    <w:rsid w:val="00CE7D1C"/>
    <w:rsid w:val="00CE7E27"/>
    <w:rsid w:val="00CF0234"/>
    <w:rsid w:val="00CF028F"/>
    <w:rsid w:val="00CF0EAC"/>
    <w:rsid w:val="00CF1909"/>
    <w:rsid w:val="00CF256D"/>
    <w:rsid w:val="00CF321E"/>
    <w:rsid w:val="00CF398E"/>
    <w:rsid w:val="00CF47FE"/>
    <w:rsid w:val="00CF5439"/>
    <w:rsid w:val="00CF5AA1"/>
    <w:rsid w:val="00D01CF8"/>
    <w:rsid w:val="00D02E01"/>
    <w:rsid w:val="00D03090"/>
    <w:rsid w:val="00D04F07"/>
    <w:rsid w:val="00D068F5"/>
    <w:rsid w:val="00D07D3D"/>
    <w:rsid w:val="00D07DBE"/>
    <w:rsid w:val="00D10F9C"/>
    <w:rsid w:val="00D11019"/>
    <w:rsid w:val="00D11980"/>
    <w:rsid w:val="00D124DD"/>
    <w:rsid w:val="00D1348B"/>
    <w:rsid w:val="00D13975"/>
    <w:rsid w:val="00D13BAE"/>
    <w:rsid w:val="00D14A78"/>
    <w:rsid w:val="00D154D2"/>
    <w:rsid w:val="00D15997"/>
    <w:rsid w:val="00D16CDD"/>
    <w:rsid w:val="00D16F0F"/>
    <w:rsid w:val="00D175C0"/>
    <w:rsid w:val="00D178B7"/>
    <w:rsid w:val="00D17CAD"/>
    <w:rsid w:val="00D2043C"/>
    <w:rsid w:val="00D204A1"/>
    <w:rsid w:val="00D2157A"/>
    <w:rsid w:val="00D225F9"/>
    <w:rsid w:val="00D22755"/>
    <w:rsid w:val="00D22AC3"/>
    <w:rsid w:val="00D23120"/>
    <w:rsid w:val="00D2333E"/>
    <w:rsid w:val="00D23D5A"/>
    <w:rsid w:val="00D244F6"/>
    <w:rsid w:val="00D2487B"/>
    <w:rsid w:val="00D25184"/>
    <w:rsid w:val="00D261EB"/>
    <w:rsid w:val="00D263A4"/>
    <w:rsid w:val="00D2651D"/>
    <w:rsid w:val="00D267B8"/>
    <w:rsid w:val="00D269F8"/>
    <w:rsid w:val="00D26BD2"/>
    <w:rsid w:val="00D26D88"/>
    <w:rsid w:val="00D26F02"/>
    <w:rsid w:val="00D27078"/>
    <w:rsid w:val="00D27CA7"/>
    <w:rsid w:val="00D307D9"/>
    <w:rsid w:val="00D30FB1"/>
    <w:rsid w:val="00D31A24"/>
    <w:rsid w:val="00D325A4"/>
    <w:rsid w:val="00D341DD"/>
    <w:rsid w:val="00D360D1"/>
    <w:rsid w:val="00D36474"/>
    <w:rsid w:val="00D365DB"/>
    <w:rsid w:val="00D37BB7"/>
    <w:rsid w:val="00D401B4"/>
    <w:rsid w:val="00D4257F"/>
    <w:rsid w:val="00D428F7"/>
    <w:rsid w:val="00D43247"/>
    <w:rsid w:val="00D437E4"/>
    <w:rsid w:val="00D43E9E"/>
    <w:rsid w:val="00D441DF"/>
    <w:rsid w:val="00D4436A"/>
    <w:rsid w:val="00D44A72"/>
    <w:rsid w:val="00D47ADA"/>
    <w:rsid w:val="00D47D67"/>
    <w:rsid w:val="00D47F96"/>
    <w:rsid w:val="00D5064F"/>
    <w:rsid w:val="00D512D4"/>
    <w:rsid w:val="00D52274"/>
    <w:rsid w:val="00D52744"/>
    <w:rsid w:val="00D52C3D"/>
    <w:rsid w:val="00D534A2"/>
    <w:rsid w:val="00D53A08"/>
    <w:rsid w:val="00D5404C"/>
    <w:rsid w:val="00D544D0"/>
    <w:rsid w:val="00D54524"/>
    <w:rsid w:val="00D548DA"/>
    <w:rsid w:val="00D54A1E"/>
    <w:rsid w:val="00D559D1"/>
    <w:rsid w:val="00D5679C"/>
    <w:rsid w:val="00D570DE"/>
    <w:rsid w:val="00D60574"/>
    <w:rsid w:val="00D60EED"/>
    <w:rsid w:val="00D60FF6"/>
    <w:rsid w:val="00D61843"/>
    <w:rsid w:val="00D61B27"/>
    <w:rsid w:val="00D62412"/>
    <w:rsid w:val="00D6289E"/>
    <w:rsid w:val="00D6424C"/>
    <w:rsid w:val="00D66931"/>
    <w:rsid w:val="00D6755F"/>
    <w:rsid w:val="00D6797E"/>
    <w:rsid w:val="00D70FC0"/>
    <w:rsid w:val="00D718C4"/>
    <w:rsid w:val="00D72BED"/>
    <w:rsid w:val="00D73FC4"/>
    <w:rsid w:val="00D74749"/>
    <w:rsid w:val="00D80985"/>
    <w:rsid w:val="00D8134F"/>
    <w:rsid w:val="00D81A26"/>
    <w:rsid w:val="00D82405"/>
    <w:rsid w:val="00D8240F"/>
    <w:rsid w:val="00D83D2A"/>
    <w:rsid w:val="00D8445B"/>
    <w:rsid w:val="00D856B8"/>
    <w:rsid w:val="00D86389"/>
    <w:rsid w:val="00D8721B"/>
    <w:rsid w:val="00D8755A"/>
    <w:rsid w:val="00D87867"/>
    <w:rsid w:val="00D901ED"/>
    <w:rsid w:val="00D90A3E"/>
    <w:rsid w:val="00D90D0D"/>
    <w:rsid w:val="00D90E34"/>
    <w:rsid w:val="00D9115A"/>
    <w:rsid w:val="00D916AD"/>
    <w:rsid w:val="00D91EDC"/>
    <w:rsid w:val="00D92017"/>
    <w:rsid w:val="00D92708"/>
    <w:rsid w:val="00D92A49"/>
    <w:rsid w:val="00D930E6"/>
    <w:rsid w:val="00D94AC5"/>
    <w:rsid w:val="00D94DE4"/>
    <w:rsid w:val="00D964CA"/>
    <w:rsid w:val="00DA0691"/>
    <w:rsid w:val="00DA24FB"/>
    <w:rsid w:val="00DA26DC"/>
    <w:rsid w:val="00DA34FF"/>
    <w:rsid w:val="00DA373B"/>
    <w:rsid w:val="00DA3D10"/>
    <w:rsid w:val="00DA461A"/>
    <w:rsid w:val="00DA50C9"/>
    <w:rsid w:val="00DA5FFB"/>
    <w:rsid w:val="00DB0C9E"/>
    <w:rsid w:val="00DB1900"/>
    <w:rsid w:val="00DB1C8C"/>
    <w:rsid w:val="00DB4950"/>
    <w:rsid w:val="00DB5B20"/>
    <w:rsid w:val="00DB6025"/>
    <w:rsid w:val="00DB69B0"/>
    <w:rsid w:val="00DB6AB0"/>
    <w:rsid w:val="00DC04B2"/>
    <w:rsid w:val="00DC1154"/>
    <w:rsid w:val="00DC2306"/>
    <w:rsid w:val="00DC3693"/>
    <w:rsid w:val="00DC3703"/>
    <w:rsid w:val="00DC37AA"/>
    <w:rsid w:val="00DC5919"/>
    <w:rsid w:val="00DC59CF"/>
    <w:rsid w:val="00DC6D1E"/>
    <w:rsid w:val="00DD086A"/>
    <w:rsid w:val="00DD0931"/>
    <w:rsid w:val="00DD168F"/>
    <w:rsid w:val="00DD210C"/>
    <w:rsid w:val="00DD25D1"/>
    <w:rsid w:val="00DD2CE7"/>
    <w:rsid w:val="00DD4B3B"/>
    <w:rsid w:val="00DD63C4"/>
    <w:rsid w:val="00DD7314"/>
    <w:rsid w:val="00DD7BA5"/>
    <w:rsid w:val="00DD7CD1"/>
    <w:rsid w:val="00DE0036"/>
    <w:rsid w:val="00DE0CD4"/>
    <w:rsid w:val="00DE1FA7"/>
    <w:rsid w:val="00DE3554"/>
    <w:rsid w:val="00DE3C56"/>
    <w:rsid w:val="00DE46C5"/>
    <w:rsid w:val="00DE4857"/>
    <w:rsid w:val="00DE544E"/>
    <w:rsid w:val="00DE5BD1"/>
    <w:rsid w:val="00DE618A"/>
    <w:rsid w:val="00DF1129"/>
    <w:rsid w:val="00DF2E0B"/>
    <w:rsid w:val="00DF4BC5"/>
    <w:rsid w:val="00DF5CBC"/>
    <w:rsid w:val="00DF60F4"/>
    <w:rsid w:val="00DF6389"/>
    <w:rsid w:val="00DF7043"/>
    <w:rsid w:val="00DF72B6"/>
    <w:rsid w:val="00E00386"/>
    <w:rsid w:val="00E005F0"/>
    <w:rsid w:val="00E00BD7"/>
    <w:rsid w:val="00E01207"/>
    <w:rsid w:val="00E01796"/>
    <w:rsid w:val="00E01A61"/>
    <w:rsid w:val="00E03859"/>
    <w:rsid w:val="00E03BFF"/>
    <w:rsid w:val="00E03F6E"/>
    <w:rsid w:val="00E03FE0"/>
    <w:rsid w:val="00E03FF9"/>
    <w:rsid w:val="00E04571"/>
    <w:rsid w:val="00E04730"/>
    <w:rsid w:val="00E04C52"/>
    <w:rsid w:val="00E10C6A"/>
    <w:rsid w:val="00E1436B"/>
    <w:rsid w:val="00E1538B"/>
    <w:rsid w:val="00E15911"/>
    <w:rsid w:val="00E1728E"/>
    <w:rsid w:val="00E211F1"/>
    <w:rsid w:val="00E21384"/>
    <w:rsid w:val="00E22842"/>
    <w:rsid w:val="00E24029"/>
    <w:rsid w:val="00E2468E"/>
    <w:rsid w:val="00E268E0"/>
    <w:rsid w:val="00E26CA6"/>
    <w:rsid w:val="00E26CCA"/>
    <w:rsid w:val="00E30372"/>
    <w:rsid w:val="00E31DA8"/>
    <w:rsid w:val="00E32FCD"/>
    <w:rsid w:val="00E336A6"/>
    <w:rsid w:val="00E33AEF"/>
    <w:rsid w:val="00E33B97"/>
    <w:rsid w:val="00E3410B"/>
    <w:rsid w:val="00E34D61"/>
    <w:rsid w:val="00E34E24"/>
    <w:rsid w:val="00E35A21"/>
    <w:rsid w:val="00E3789A"/>
    <w:rsid w:val="00E3792B"/>
    <w:rsid w:val="00E37CD0"/>
    <w:rsid w:val="00E407D5"/>
    <w:rsid w:val="00E4092E"/>
    <w:rsid w:val="00E417DC"/>
    <w:rsid w:val="00E41AA1"/>
    <w:rsid w:val="00E41CD9"/>
    <w:rsid w:val="00E41D55"/>
    <w:rsid w:val="00E4423B"/>
    <w:rsid w:val="00E44A2A"/>
    <w:rsid w:val="00E44D21"/>
    <w:rsid w:val="00E45994"/>
    <w:rsid w:val="00E46922"/>
    <w:rsid w:val="00E46B04"/>
    <w:rsid w:val="00E476ED"/>
    <w:rsid w:val="00E47B4D"/>
    <w:rsid w:val="00E506B9"/>
    <w:rsid w:val="00E5462E"/>
    <w:rsid w:val="00E56E27"/>
    <w:rsid w:val="00E57A33"/>
    <w:rsid w:val="00E57DBF"/>
    <w:rsid w:val="00E57DC4"/>
    <w:rsid w:val="00E600CA"/>
    <w:rsid w:val="00E61616"/>
    <w:rsid w:val="00E61E05"/>
    <w:rsid w:val="00E61E31"/>
    <w:rsid w:val="00E61F11"/>
    <w:rsid w:val="00E620E0"/>
    <w:rsid w:val="00E63815"/>
    <w:rsid w:val="00E645B0"/>
    <w:rsid w:val="00E65661"/>
    <w:rsid w:val="00E70CC4"/>
    <w:rsid w:val="00E70FB6"/>
    <w:rsid w:val="00E71789"/>
    <w:rsid w:val="00E743D8"/>
    <w:rsid w:val="00E75EDB"/>
    <w:rsid w:val="00E76532"/>
    <w:rsid w:val="00E76EA9"/>
    <w:rsid w:val="00E807DC"/>
    <w:rsid w:val="00E80B82"/>
    <w:rsid w:val="00E80C2E"/>
    <w:rsid w:val="00E81C8D"/>
    <w:rsid w:val="00E82062"/>
    <w:rsid w:val="00E824F2"/>
    <w:rsid w:val="00E8295E"/>
    <w:rsid w:val="00E83500"/>
    <w:rsid w:val="00E8489D"/>
    <w:rsid w:val="00E84EA9"/>
    <w:rsid w:val="00E851BF"/>
    <w:rsid w:val="00E85D9B"/>
    <w:rsid w:val="00E860C3"/>
    <w:rsid w:val="00E8651B"/>
    <w:rsid w:val="00E86F7E"/>
    <w:rsid w:val="00E9214A"/>
    <w:rsid w:val="00E9225F"/>
    <w:rsid w:val="00E9278F"/>
    <w:rsid w:val="00E92AB0"/>
    <w:rsid w:val="00E94CDF"/>
    <w:rsid w:val="00E94E29"/>
    <w:rsid w:val="00E954BF"/>
    <w:rsid w:val="00E95D97"/>
    <w:rsid w:val="00E96DCA"/>
    <w:rsid w:val="00E96F93"/>
    <w:rsid w:val="00E975F7"/>
    <w:rsid w:val="00E97C25"/>
    <w:rsid w:val="00EA011E"/>
    <w:rsid w:val="00EA1E71"/>
    <w:rsid w:val="00EA271B"/>
    <w:rsid w:val="00EA274E"/>
    <w:rsid w:val="00EA2970"/>
    <w:rsid w:val="00EA2A68"/>
    <w:rsid w:val="00EA2B49"/>
    <w:rsid w:val="00EA345B"/>
    <w:rsid w:val="00EA37CD"/>
    <w:rsid w:val="00EA3BE3"/>
    <w:rsid w:val="00EA5342"/>
    <w:rsid w:val="00EA5EAD"/>
    <w:rsid w:val="00EA6AA7"/>
    <w:rsid w:val="00EB2DA7"/>
    <w:rsid w:val="00EB2FBE"/>
    <w:rsid w:val="00EB30E1"/>
    <w:rsid w:val="00EB3B74"/>
    <w:rsid w:val="00EB4B50"/>
    <w:rsid w:val="00EB4C97"/>
    <w:rsid w:val="00EB4CBF"/>
    <w:rsid w:val="00EB5D04"/>
    <w:rsid w:val="00EB6745"/>
    <w:rsid w:val="00EB77F5"/>
    <w:rsid w:val="00EC1A1B"/>
    <w:rsid w:val="00EC213C"/>
    <w:rsid w:val="00EC2670"/>
    <w:rsid w:val="00EC3873"/>
    <w:rsid w:val="00EC5EE5"/>
    <w:rsid w:val="00EC5FF1"/>
    <w:rsid w:val="00EC6276"/>
    <w:rsid w:val="00EC67C6"/>
    <w:rsid w:val="00EC7812"/>
    <w:rsid w:val="00ED09BF"/>
    <w:rsid w:val="00ED235C"/>
    <w:rsid w:val="00ED3FF4"/>
    <w:rsid w:val="00ED567D"/>
    <w:rsid w:val="00ED568D"/>
    <w:rsid w:val="00ED6299"/>
    <w:rsid w:val="00ED739C"/>
    <w:rsid w:val="00EE0D03"/>
    <w:rsid w:val="00EE1162"/>
    <w:rsid w:val="00EE2415"/>
    <w:rsid w:val="00EE3331"/>
    <w:rsid w:val="00EE34D9"/>
    <w:rsid w:val="00EE39A6"/>
    <w:rsid w:val="00EE3A75"/>
    <w:rsid w:val="00EE521C"/>
    <w:rsid w:val="00EE6CC1"/>
    <w:rsid w:val="00EE7730"/>
    <w:rsid w:val="00EF1208"/>
    <w:rsid w:val="00EF12D4"/>
    <w:rsid w:val="00EF1CF1"/>
    <w:rsid w:val="00EF3859"/>
    <w:rsid w:val="00EF3A9A"/>
    <w:rsid w:val="00EF3AE9"/>
    <w:rsid w:val="00EF3CCB"/>
    <w:rsid w:val="00EF53A2"/>
    <w:rsid w:val="00EF5850"/>
    <w:rsid w:val="00EF5E8A"/>
    <w:rsid w:val="00EF7DAE"/>
    <w:rsid w:val="00F01048"/>
    <w:rsid w:val="00F0119A"/>
    <w:rsid w:val="00F015E1"/>
    <w:rsid w:val="00F01B79"/>
    <w:rsid w:val="00F02C71"/>
    <w:rsid w:val="00F0408C"/>
    <w:rsid w:val="00F07167"/>
    <w:rsid w:val="00F07210"/>
    <w:rsid w:val="00F07AA8"/>
    <w:rsid w:val="00F10B75"/>
    <w:rsid w:val="00F11129"/>
    <w:rsid w:val="00F1149F"/>
    <w:rsid w:val="00F12BED"/>
    <w:rsid w:val="00F12EBC"/>
    <w:rsid w:val="00F13681"/>
    <w:rsid w:val="00F136BC"/>
    <w:rsid w:val="00F13C14"/>
    <w:rsid w:val="00F13F41"/>
    <w:rsid w:val="00F14169"/>
    <w:rsid w:val="00F14475"/>
    <w:rsid w:val="00F1458E"/>
    <w:rsid w:val="00F14BD6"/>
    <w:rsid w:val="00F14C2B"/>
    <w:rsid w:val="00F15894"/>
    <w:rsid w:val="00F15CEF"/>
    <w:rsid w:val="00F15EB8"/>
    <w:rsid w:val="00F16FB4"/>
    <w:rsid w:val="00F17DA8"/>
    <w:rsid w:val="00F20DBC"/>
    <w:rsid w:val="00F2107C"/>
    <w:rsid w:val="00F21CC5"/>
    <w:rsid w:val="00F21F5C"/>
    <w:rsid w:val="00F22754"/>
    <w:rsid w:val="00F228CC"/>
    <w:rsid w:val="00F24F36"/>
    <w:rsid w:val="00F250A4"/>
    <w:rsid w:val="00F26BF0"/>
    <w:rsid w:val="00F30743"/>
    <w:rsid w:val="00F30E6D"/>
    <w:rsid w:val="00F311CD"/>
    <w:rsid w:val="00F311EF"/>
    <w:rsid w:val="00F31E82"/>
    <w:rsid w:val="00F32E28"/>
    <w:rsid w:val="00F343EA"/>
    <w:rsid w:val="00F34D99"/>
    <w:rsid w:val="00F357C3"/>
    <w:rsid w:val="00F35B31"/>
    <w:rsid w:val="00F35FE1"/>
    <w:rsid w:val="00F363F6"/>
    <w:rsid w:val="00F37B53"/>
    <w:rsid w:val="00F4008A"/>
    <w:rsid w:val="00F405CD"/>
    <w:rsid w:val="00F4125B"/>
    <w:rsid w:val="00F4126F"/>
    <w:rsid w:val="00F41D62"/>
    <w:rsid w:val="00F42309"/>
    <w:rsid w:val="00F43A0E"/>
    <w:rsid w:val="00F43BAD"/>
    <w:rsid w:val="00F43BEA"/>
    <w:rsid w:val="00F46B96"/>
    <w:rsid w:val="00F4748E"/>
    <w:rsid w:val="00F476BD"/>
    <w:rsid w:val="00F50BB0"/>
    <w:rsid w:val="00F51BD0"/>
    <w:rsid w:val="00F524C8"/>
    <w:rsid w:val="00F54219"/>
    <w:rsid w:val="00F55CB1"/>
    <w:rsid w:val="00F55F1A"/>
    <w:rsid w:val="00F55F47"/>
    <w:rsid w:val="00F57414"/>
    <w:rsid w:val="00F57857"/>
    <w:rsid w:val="00F57C74"/>
    <w:rsid w:val="00F57FC2"/>
    <w:rsid w:val="00F60234"/>
    <w:rsid w:val="00F608B3"/>
    <w:rsid w:val="00F61027"/>
    <w:rsid w:val="00F61771"/>
    <w:rsid w:val="00F61BC7"/>
    <w:rsid w:val="00F62480"/>
    <w:rsid w:val="00F62C08"/>
    <w:rsid w:val="00F62E68"/>
    <w:rsid w:val="00F62FFE"/>
    <w:rsid w:val="00F63904"/>
    <w:rsid w:val="00F64977"/>
    <w:rsid w:val="00F64B42"/>
    <w:rsid w:val="00F655F4"/>
    <w:rsid w:val="00F65D82"/>
    <w:rsid w:val="00F660C8"/>
    <w:rsid w:val="00F66D94"/>
    <w:rsid w:val="00F6730B"/>
    <w:rsid w:val="00F702B0"/>
    <w:rsid w:val="00F711FD"/>
    <w:rsid w:val="00F75327"/>
    <w:rsid w:val="00F76ADA"/>
    <w:rsid w:val="00F77C84"/>
    <w:rsid w:val="00F8135B"/>
    <w:rsid w:val="00F81B58"/>
    <w:rsid w:val="00F83ADE"/>
    <w:rsid w:val="00F83BB6"/>
    <w:rsid w:val="00F83C2E"/>
    <w:rsid w:val="00F83C3F"/>
    <w:rsid w:val="00F853FF"/>
    <w:rsid w:val="00F859B2"/>
    <w:rsid w:val="00F85A1B"/>
    <w:rsid w:val="00F86262"/>
    <w:rsid w:val="00F86901"/>
    <w:rsid w:val="00F86DA2"/>
    <w:rsid w:val="00F90468"/>
    <w:rsid w:val="00F90FD8"/>
    <w:rsid w:val="00F90FF5"/>
    <w:rsid w:val="00F91579"/>
    <w:rsid w:val="00F923EE"/>
    <w:rsid w:val="00F93263"/>
    <w:rsid w:val="00F93463"/>
    <w:rsid w:val="00F934C5"/>
    <w:rsid w:val="00F95995"/>
    <w:rsid w:val="00F95DF7"/>
    <w:rsid w:val="00F95F63"/>
    <w:rsid w:val="00F96C32"/>
    <w:rsid w:val="00F973EC"/>
    <w:rsid w:val="00F9795A"/>
    <w:rsid w:val="00FA0874"/>
    <w:rsid w:val="00FA116B"/>
    <w:rsid w:val="00FA1211"/>
    <w:rsid w:val="00FA15F7"/>
    <w:rsid w:val="00FA175E"/>
    <w:rsid w:val="00FA1CDB"/>
    <w:rsid w:val="00FA1DFA"/>
    <w:rsid w:val="00FA1E4A"/>
    <w:rsid w:val="00FA27AD"/>
    <w:rsid w:val="00FA586D"/>
    <w:rsid w:val="00FA596B"/>
    <w:rsid w:val="00FA6256"/>
    <w:rsid w:val="00FA6414"/>
    <w:rsid w:val="00FA647A"/>
    <w:rsid w:val="00FA723C"/>
    <w:rsid w:val="00FB0436"/>
    <w:rsid w:val="00FB1229"/>
    <w:rsid w:val="00FB188E"/>
    <w:rsid w:val="00FB1CB5"/>
    <w:rsid w:val="00FB1CB8"/>
    <w:rsid w:val="00FB34D9"/>
    <w:rsid w:val="00FB3729"/>
    <w:rsid w:val="00FB3B6F"/>
    <w:rsid w:val="00FB4469"/>
    <w:rsid w:val="00FB4601"/>
    <w:rsid w:val="00FB4C31"/>
    <w:rsid w:val="00FB51D4"/>
    <w:rsid w:val="00FB56C6"/>
    <w:rsid w:val="00FB5BFE"/>
    <w:rsid w:val="00FC0BFC"/>
    <w:rsid w:val="00FC0CF7"/>
    <w:rsid w:val="00FC1119"/>
    <w:rsid w:val="00FC15E8"/>
    <w:rsid w:val="00FC16D4"/>
    <w:rsid w:val="00FC1E15"/>
    <w:rsid w:val="00FC28C1"/>
    <w:rsid w:val="00FC2DD0"/>
    <w:rsid w:val="00FC2E10"/>
    <w:rsid w:val="00FC3676"/>
    <w:rsid w:val="00FC3834"/>
    <w:rsid w:val="00FC426E"/>
    <w:rsid w:val="00FC433C"/>
    <w:rsid w:val="00FC4A87"/>
    <w:rsid w:val="00FC5969"/>
    <w:rsid w:val="00FC6D8F"/>
    <w:rsid w:val="00FC7193"/>
    <w:rsid w:val="00FC752A"/>
    <w:rsid w:val="00FC7C4F"/>
    <w:rsid w:val="00FC7DC3"/>
    <w:rsid w:val="00FD2058"/>
    <w:rsid w:val="00FD228B"/>
    <w:rsid w:val="00FD2430"/>
    <w:rsid w:val="00FD2552"/>
    <w:rsid w:val="00FD2AF6"/>
    <w:rsid w:val="00FD3A34"/>
    <w:rsid w:val="00FD535D"/>
    <w:rsid w:val="00FD5558"/>
    <w:rsid w:val="00FD578D"/>
    <w:rsid w:val="00FD60C9"/>
    <w:rsid w:val="00FD61AE"/>
    <w:rsid w:val="00FD6C33"/>
    <w:rsid w:val="00FD6F51"/>
    <w:rsid w:val="00FD6F85"/>
    <w:rsid w:val="00FE0E9F"/>
    <w:rsid w:val="00FE2025"/>
    <w:rsid w:val="00FE4232"/>
    <w:rsid w:val="00FE470C"/>
    <w:rsid w:val="00FE47E6"/>
    <w:rsid w:val="00FE4AEF"/>
    <w:rsid w:val="00FE504C"/>
    <w:rsid w:val="00FE6C0B"/>
    <w:rsid w:val="00FF08C6"/>
    <w:rsid w:val="00FF0A5F"/>
    <w:rsid w:val="00FF0C35"/>
    <w:rsid w:val="00FF106C"/>
    <w:rsid w:val="00FF1E76"/>
    <w:rsid w:val="00FF3312"/>
    <w:rsid w:val="00FF333A"/>
    <w:rsid w:val="00FF41E7"/>
    <w:rsid w:val="00FF5A33"/>
    <w:rsid w:val="00FF6527"/>
    <w:rsid w:val="00FF6633"/>
    <w:rsid w:val="00FF6F77"/>
    <w:rsid w:val="00FF7003"/>
    <w:rsid w:val="00FF788B"/>
    <w:rsid w:val="00FF78C7"/>
    <w:rsid w:val="4F1D22E1"/>
    <w:rsid w:val="5FEB104E"/>
    <w:rsid w:val="606F5B12"/>
    <w:rsid w:val="632454C5"/>
    <w:rsid w:val="6DEE7368"/>
    <w:rsid w:val="76AB61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nhideWhenUsed="0" w:uiPriority="0" w:name="index 4"/>
    <w:lsdException w:unhideWhenUsed="0" w:uiPriority="0" w:name="index 5"/>
    <w:lsdException w:qFormat="1" w:unhideWhenUsed="0" w:uiPriority="0" w:name="index 6"/>
    <w:lsdException w:qFormat="1" w:unhideWhenUsed="0" w:uiPriority="0" w:name="index 7"/>
    <w:lsdException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4">
    <w:name w:val="Default Paragraph Font"/>
    <w:semiHidden/>
    <w:uiPriority w:val="0"/>
  </w:style>
  <w:style w:type="table" w:default="1" w:styleId="4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table of authorities"/>
    <w:basedOn w:val="1"/>
    <w:next w:val="1"/>
    <w:semiHidden/>
    <w:qFormat/>
    <w:uiPriority w:val="0"/>
    <w:pPr>
      <w:ind w:left="420" w:leftChars="200"/>
    </w:pPr>
  </w:style>
  <w:style w:type="paragraph" w:styleId="14">
    <w:name w:val="index 8"/>
    <w:basedOn w:val="1"/>
    <w:next w:val="1"/>
    <w:semiHidden/>
    <w:uiPriority w:val="0"/>
    <w:pPr>
      <w:ind w:left="1400" w:leftChars="1400"/>
    </w:pPr>
  </w:style>
  <w:style w:type="paragraph" w:styleId="15">
    <w:name w:val="index 5"/>
    <w:basedOn w:val="1"/>
    <w:next w:val="1"/>
    <w:semiHidden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toa heading"/>
    <w:basedOn w:val="1"/>
    <w:next w:val="1"/>
    <w:semiHidden/>
    <w:uiPriority w:val="0"/>
    <w:pPr>
      <w:spacing w:before="120"/>
    </w:pPr>
    <w:rPr>
      <w:rFonts w:ascii="Arial" w:hAnsi="Arial" w:cs="Arial"/>
      <w:sz w:val="24"/>
    </w:rPr>
  </w:style>
  <w:style w:type="paragraph" w:styleId="18">
    <w:name w:val="annotation text"/>
    <w:basedOn w:val="1"/>
    <w:semiHidden/>
    <w:qFormat/>
    <w:uiPriority w:val="0"/>
    <w:pPr>
      <w:jc w:val="left"/>
    </w:pPr>
  </w:style>
  <w:style w:type="paragraph" w:styleId="19">
    <w:name w:val="index 6"/>
    <w:basedOn w:val="1"/>
    <w:next w:val="1"/>
    <w:semiHidden/>
    <w:qFormat/>
    <w:uiPriority w:val="0"/>
    <w:pPr>
      <w:ind w:left="1000" w:leftChars="1000"/>
    </w:pPr>
  </w:style>
  <w:style w:type="paragraph" w:styleId="20">
    <w:name w:val="index 4"/>
    <w:basedOn w:val="1"/>
    <w:next w:val="1"/>
    <w:semiHidden/>
    <w:uiPriority w:val="0"/>
    <w:pPr>
      <w:ind w:left="600" w:leftChars="600"/>
    </w:pPr>
  </w:style>
  <w:style w:type="paragraph" w:styleId="21">
    <w:name w:val="toc 5"/>
    <w:basedOn w:val="1"/>
    <w:next w:val="1"/>
    <w:semiHidden/>
    <w:qFormat/>
    <w:uiPriority w:val="0"/>
    <w:pPr>
      <w:ind w:left="1680" w:leftChars="800"/>
    </w:pPr>
  </w:style>
  <w:style w:type="paragraph" w:styleId="22">
    <w:name w:val="toc 3"/>
    <w:basedOn w:val="1"/>
    <w:next w:val="1"/>
    <w:semiHidden/>
    <w:qFormat/>
    <w:uiPriority w:val="0"/>
    <w:pPr>
      <w:ind w:left="840" w:leftChars="400"/>
    </w:pPr>
  </w:style>
  <w:style w:type="paragraph" w:styleId="23">
    <w:name w:val="toc 8"/>
    <w:basedOn w:val="1"/>
    <w:next w:val="1"/>
    <w:semiHidden/>
    <w:qFormat/>
    <w:uiPriority w:val="0"/>
    <w:pPr>
      <w:ind w:left="2940" w:leftChars="1400"/>
    </w:pPr>
  </w:style>
  <w:style w:type="paragraph" w:styleId="24">
    <w:name w:val="index 3"/>
    <w:basedOn w:val="1"/>
    <w:next w:val="1"/>
    <w:semiHidden/>
    <w:qFormat/>
    <w:uiPriority w:val="0"/>
    <w:pPr>
      <w:ind w:left="400" w:leftChars="400"/>
    </w:pPr>
  </w:style>
  <w:style w:type="paragraph" w:styleId="25">
    <w:name w:val="endnote text"/>
    <w:basedOn w:val="1"/>
    <w:semiHidden/>
    <w:qFormat/>
    <w:uiPriority w:val="0"/>
    <w:pPr>
      <w:snapToGrid w:val="0"/>
      <w:jc w:val="left"/>
    </w:pPr>
  </w:style>
  <w:style w:type="paragraph" w:styleId="26">
    <w:name w:val="Balloon Text"/>
    <w:basedOn w:val="1"/>
    <w:semiHidden/>
    <w:qFormat/>
    <w:uiPriority w:val="0"/>
    <w:rPr>
      <w:sz w:val="18"/>
      <w:szCs w:val="18"/>
    </w:rPr>
  </w:style>
  <w:style w:type="paragraph" w:styleId="2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semiHidden/>
    <w:qFormat/>
    <w:uiPriority w:val="0"/>
  </w:style>
  <w:style w:type="paragraph" w:styleId="30">
    <w:name w:val="toc 4"/>
    <w:basedOn w:val="1"/>
    <w:next w:val="1"/>
    <w:semiHidden/>
    <w:qFormat/>
    <w:uiPriority w:val="0"/>
    <w:pPr>
      <w:ind w:left="1260" w:leftChars="600"/>
    </w:pPr>
  </w:style>
  <w:style w:type="paragraph" w:styleId="31">
    <w:name w:val="index heading"/>
    <w:basedOn w:val="1"/>
    <w:next w:val="32"/>
    <w:semiHidden/>
    <w:qFormat/>
    <w:uiPriority w:val="0"/>
    <w:rPr>
      <w:rFonts w:ascii="Arial" w:hAnsi="Arial" w:cs="Arial"/>
      <w:b/>
      <w:bCs/>
    </w:rPr>
  </w:style>
  <w:style w:type="paragraph" w:styleId="32">
    <w:name w:val="index 1"/>
    <w:basedOn w:val="1"/>
    <w:next w:val="1"/>
    <w:semiHidden/>
    <w:qFormat/>
    <w:uiPriority w:val="0"/>
  </w:style>
  <w:style w:type="paragraph" w:styleId="33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34">
    <w:name w:val="toc 6"/>
    <w:basedOn w:val="1"/>
    <w:next w:val="1"/>
    <w:semiHidden/>
    <w:qFormat/>
    <w:uiPriority w:val="0"/>
    <w:pPr>
      <w:ind w:left="2100" w:leftChars="1000"/>
    </w:pPr>
  </w:style>
  <w:style w:type="paragraph" w:styleId="35">
    <w:name w:val="index 7"/>
    <w:basedOn w:val="1"/>
    <w:next w:val="1"/>
    <w:semiHidden/>
    <w:qFormat/>
    <w:uiPriority w:val="0"/>
    <w:pPr>
      <w:ind w:left="1200" w:leftChars="1200"/>
    </w:pPr>
  </w:style>
  <w:style w:type="paragraph" w:styleId="36">
    <w:name w:val="index 9"/>
    <w:basedOn w:val="1"/>
    <w:next w:val="1"/>
    <w:semiHidden/>
    <w:qFormat/>
    <w:uiPriority w:val="0"/>
    <w:pPr>
      <w:ind w:left="1600" w:leftChars="1600"/>
    </w:pPr>
  </w:style>
  <w:style w:type="paragraph" w:styleId="37">
    <w:name w:val="table of figures"/>
    <w:basedOn w:val="1"/>
    <w:next w:val="1"/>
    <w:semiHidden/>
    <w:qFormat/>
    <w:uiPriority w:val="0"/>
    <w:pPr>
      <w:ind w:leftChars="200" w:hanging="200" w:hangingChars="200"/>
    </w:pPr>
  </w:style>
  <w:style w:type="paragraph" w:styleId="38">
    <w:name w:val="toc 2"/>
    <w:basedOn w:val="1"/>
    <w:next w:val="1"/>
    <w:semiHidden/>
    <w:qFormat/>
    <w:uiPriority w:val="0"/>
    <w:pPr>
      <w:ind w:left="420" w:leftChars="200"/>
    </w:pPr>
  </w:style>
  <w:style w:type="paragraph" w:styleId="39">
    <w:name w:val="toc 9"/>
    <w:basedOn w:val="1"/>
    <w:next w:val="1"/>
    <w:semiHidden/>
    <w:qFormat/>
    <w:uiPriority w:val="0"/>
    <w:pPr>
      <w:ind w:left="3360" w:leftChars="1600"/>
    </w:pPr>
  </w:style>
  <w:style w:type="paragraph" w:styleId="40">
    <w:name w:val="index 2"/>
    <w:basedOn w:val="1"/>
    <w:next w:val="1"/>
    <w:semiHidden/>
    <w:qFormat/>
    <w:uiPriority w:val="0"/>
    <w:pPr>
      <w:ind w:left="200" w:leftChars="200"/>
    </w:pPr>
  </w:style>
  <w:style w:type="paragraph" w:styleId="41">
    <w:name w:val="Title"/>
    <w:basedOn w:val="1"/>
    <w:qFormat/>
    <w:uiPriority w:val="0"/>
    <w:pPr>
      <w:widowControl/>
      <w:spacing w:before="120" w:after="240"/>
      <w:jc w:val="center"/>
    </w:pPr>
    <w:rPr>
      <w:rFonts w:ascii="Arial" w:hAnsi="Arial"/>
      <w:b/>
      <w:i/>
      <w:kern w:val="0"/>
      <w:sz w:val="32"/>
      <w:szCs w:val="20"/>
      <w:lang w:val="de-DE" w:eastAsia="en-US"/>
    </w:rPr>
  </w:style>
  <w:style w:type="paragraph" w:styleId="42">
    <w:name w:val="annotation subject"/>
    <w:basedOn w:val="18"/>
    <w:next w:val="18"/>
    <w:semiHidden/>
    <w:qFormat/>
    <w:uiPriority w:val="0"/>
    <w:rPr>
      <w:b/>
      <w:bCs/>
    </w:rPr>
  </w:style>
  <w:style w:type="character" w:styleId="45">
    <w:name w:val="Hyperlink"/>
    <w:qFormat/>
    <w:uiPriority w:val="0"/>
    <w:rPr>
      <w:color w:val="0000FF"/>
      <w:u w:val="single"/>
    </w:rPr>
  </w:style>
  <w:style w:type="paragraph" w:customStyle="1" w:styleId="46">
    <w:name w:val="PT标题1"/>
    <w:basedOn w:val="1"/>
    <w:next w:val="1"/>
    <w:qFormat/>
    <w:uiPriority w:val="0"/>
    <w:pPr>
      <w:numPr>
        <w:ilvl w:val="0"/>
        <w:numId w:val="1"/>
      </w:numPr>
      <w:spacing w:line="360" w:lineRule="auto"/>
      <w:outlineLvl w:val="0"/>
    </w:pPr>
    <w:rPr>
      <w:rFonts w:eastAsia="黑体"/>
      <w:sz w:val="24"/>
    </w:rPr>
  </w:style>
  <w:style w:type="paragraph" w:customStyle="1" w:styleId="47">
    <w:name w:val="PT封面项目名称"/>
    <w:basedOn w:val="1"/>
    <w:qFormat/>
    <w:uiPriority w:val="0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48">
    <w:name w:val="PT封面文档名称"/>
    <w:basedOn w:val="1"/>
    <w:qFormat/>
    <w:uiPriority w:val="0"/>
    <w:pPr>
      <w:jc w:val="center"/>
    </w:pPr>
    <w:rPr>
      <w:b/>
      <w:sz w:val="72"/>
      <w:szCs w:val="72"/>
    </w:rPr>
  </w:style>
  <w:style w:type="paragraph" w:customStyle="1" w:styleId="49">
    <w:name w:val="PT标题2"/>
    <w:basedOn w:val="1"/>
    <w:next w:val="1"/>
    <w:qFormat/>
    <w:uiPriority w:val="0"/>
    <w:pPr>
      <w:numPr>
        <w:ilvl w:val="1"/>
        <w:numId w:val="1"/>
      </w:numPr>
      <w:spacing w:line="360" w:lineRule="auto"/>
      <w:outlineLvl w:val="1"/>
    </w:pPr>
    <w:rPr>
      <w:rFonts w:eastAsia="黑体"/>
      <w:sz w:val="24"/>
    </w:rPr>
  </w:style>
  <w:style w:type="paragraph" w:customStyle="1" w:styleId="50">
    <w:name w:val="PT标题3"/>
    <w:basedOn w:val="1"/>
    <w:next w:val="1"/>
    <w:link w:val="58"/>
    <w:qFormat/>
    <w:uiPriority w:val="0"/>
    <w:pPr>
      <w:numPr>
        <w:ilvl w:val="2"/>
        <w:numId w:val="1"/>
      </w:numPr>
      <w:spacing w:line="360" w:lineRule="auto"/>
      <w:outlineLvl w:val="2"/>
    </w:pPr>
    <w:rPr>
      <w:sz w:val="24"/>
    </w:rPr>
  </w:style>
  <w:style w:type="paragraph" w:customStyle="1" w:styleId="51">
    <w:name w:val="PT标题4"/>
    <w:basedOn w:val="1"/>
    <w:next w:val="1"/>
    <w:link w:val="57"/>
    <w:qFormat/>
    <w:uiPriority w:val="0"/>
    <w:pPr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customStyle="1" w:styleId="52">
    <w:name w:val="PT标题5"/>
    <w:basedOn w:val="1"/>
    <w:next w:val="1"/>
    <w:qFormat/>
    <w:uiPriority w:val="0"/>
    <w:pPr>
      <w:numPr>
        <w:ilvl w:val="4"/>
        <w:numId w:val="1"/>
      </w:numPr>
      <w:spacing w:line="360" w:lineRule="auto"/>
      <w:outlineLvl w:val="4"/>
    </w:pPr>
    <w:rPr>
      <w:sz w:val="24"/>
    </w:rPr>
  </w:style>
  <w:style w:type="paragraph" w:customStyle="1" w:styleId="53">
    <w:name w:val="PT标题6"/>
    <w:basedOn w:val="1"/>
    <w:next w:val="1"/>
    <w:qFormat/>
    <w:uiPriority w:val="0"/>
    <w:pPr>
      <w:numPr>
        <w:ilvl w:val="5"/>
        <w:numId w:val="1"/>
      </w:numPr>
      <w:spacing w:line="360" w:lineRule="auto"/>
      <w:outlineLvl w:val="5"/>
    </w:pPr>
    <w:rPr>
      <w:sz w:val="24"/>
    </w:rPr>
  </w:style>
  <w:style w:type="paragraph" w:customStyle="1" w:styleId="54">
    <w:name w:val="PT标题7"/>
    <w:basedOn w:val="1"/>
    <w:next w:val="1"/>
    <w:qFormat/>
    <w:uiPriority w:val="0"/>
    <w:pPr>
      <w:numPr>
        <w:ilvl w:val="6"/>
        <w:numId w:val="1"/>
      </w:numPr>
      <w:spacing w:line="360" w:lineRule="auto"/>
      <w:outlineLvl w:val="6"/>
    </w:pPr>
    <w:rPr>
      <w:sz w:val="24"/>
    </w:rPr>
  </w:style>
  <w:style w:type="paragraph" w:customStyle="1" w:styleId="55">
    <w:name w:val="PT标题8"/>
    <w:basedOn w:val="1"/>
    <w:next w:val="1"/>
    <w:qFormat/>
    <w:uiPriority w:val="0"/>
    <w:pPr>
      <w:numPr>
        <w:ilvl w:val="7"/>
        <w:numId w:val="1"/>
      </w:numPr>
      <w:spacing w:line="360" w:lineRule="auto"/>
      <w:outlineLvl w:val="7"/>
    </w:pPr>
    <w:rPr>
      <w:sz w:val="24"/>
    </w:rPr>
  </w:style>
  <w:style w:type="paragraph" w:customStyle="1" w:styleId="56">
    <w:name w:val="PT封面公司名称"/>
    <w:basedOn w:val="47"/>
    <w:qFormat/>
    <w:uiPriority w:val="0"/>
    <w:rPr>
      <w:rFonts w:ascii="楷体_GB2312" w:hAnsi="楷体_GB2312" w:eastAsia="楷体_GB2312"/>
      <w:bCs/>
      <w:sz w:val="32"/>
    </w:rPr>
  </w:style>
  <w:style w:type="character" w:customStyle="1" w:styleId="57">
    <w:name w:val="PT标题4 Char Char"/>
    <w:link w:val="51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8">
    <w:name w:val="PT标题3 Char Char"/>
    <w:link w:val="50"/>
    <w:qFormat/>
    <w:uiPriority w:val="0"/>
    <w:rPr>
      <w:rFonts w:eastAsia="宋体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-common\02-templates\HZ-Doc-Templet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HZ-Doc-Templete.dot</Template>
  <Pages>5</Pages>
  <Words>211</Words>
  <Characters>263</Characters>
  <Lines>8</Lines>
  <Paragraphs>2</Paragraphs>
  <TotalTime>5</TotalTime>
  <ScaleCrop>false</ScaleCrop>
  <LinksUpToDate>false</LinksUpToDate>
  <CharactersWithSpaces>290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2021-02-24T09:46:00Z</dcterms:created>
  <dc:creator>michael</dc:creator>
  <cp:lastModifiedBy>michael</cp:lastModifiedBy>
  <dcterms:modified xsi:type="dcterms:W3CDTF">2022-05-10T02:11:56Z</dcterms:modified>
  <dc:title>XXXX项目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46E9D9D159814DEA803DA01E3083ED38</vt:lpwstr>
  </property>
</Properties>
</file>